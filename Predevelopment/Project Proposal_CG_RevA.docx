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3C1" w:rsidRDefault="00DA1FDF" w14:paraId="7D3258C7" w14:textId="0B12FA85">
      <w:pPr>
        <w:pStyle w:val="Title"/>
      </w:pPr>
      <w:sdt>
        <w:sdtPr>
          <w:alias w:val="Enter your company name:"/>
          <w:tag w:val="Enter your company name:"/>
          <w:id w:val="1501239775"/>
          <w:placeholder>
            <w:docPart w:val="9EC4BAD1595F4A738A1BBC3497A1079A"/>
          </w:placeholder>
          <w:dataBinding w:prefixMappings="xmlns:ns0='http://schemas.openxmlformats.org/officeDocument/2006/extended-properties' " w:xpath="/ns0:Properties[1]/ns0:Company[1]" w:storeItemID="{6668398D-A668-4E3E-A5EB-62B293D839F1}"/>
          <w15:appearance w15:val="hidden"/>
          <w:text w:multiLine="1"/>
        </w:sdtPr>
        <w:sdtEndPr/>
        <w:sdtContent>
          <w:r w:rsidR="00933653">
            <w:t>Departmental Communication application</w:t>
          </w:r>
        </w:sdtContent>
      </w:sdt>
    </w:p>
    <w:p w:rsidR="001273C1" w:rsidP="00DD1A14" w:rsidRDefault="00650E9E" w14:paraId="1548D6AC" w14:textId="446DC85B">
      <w:pPr>
        <w:pStyle w:val="Subtitle"/>
      </w:pPr>
      <w:r>
        <w:t>Customer: Captec Ltd (provisional)</w:t>
      </w:r>
    </w:p>
    <w:p w:rsidR="001273C1" w:rsidP="17875DB7" w:rsidRDefault="001273C1" w14:paraId="24A5D8A0" w14:textId="7FD7B07E">
      <w:pPr>
        <w:pStyle w:val="Heading1"/>
      </w:pPr>
      <w:sdt>
        <w:sdtPr>
          <w:id w:val="394747319"/>
          <w:alias w:val="Overview:"/>
          <w15:appearance w15:val="hidden"/>
          <w:tag w:val="Overview:"/>
          <w:temporary/>
          <w:showingPlcHdr/>
          <w:placeholder>
            <w:docPart w:val="5FAF742F05D643D1A3BA818D714482E1"/>
          </w:placeholder>
        </w:sdtPr>
        <w:sdtContent>
          <w:r w:rsidR="17875DB7">
            <w:rPr/>
            <w:t>Overview</w:t>
          </w:r>
        </w:sdtContent>
      </w:sdt>
    </w:p>
    <w:p w:rsidR="00650E9E" w:rsidRDefault="00650E9E" w14:paraId="601EB236" w14:textId="52EC2352">
      <w:r w:rsidR="20860AF5">
        <w:rPr/>
        <w:t xml:space="preserve">Captec Ltd is well recognised not only for the quality of its products but also the assembly uniformity of its systems. This is in no small part due to the creation of assembly and test procedures tailored to each individual product. All procedures are created and continuously updated to keep </w:t>
      </w:r>
      <w:r w:rsidR="20860AF5">
        <w:rPr/>
        <w:t>in line</w:t>
      </w:r>
      <w:r w:rsidR="20860AF5">
        <w:rPr/>
        <w:t xml:space="preserve"> with all advancements and changes a product will undergo throughout its lifecycle.</w:t>
      </w:r>
    </w:p>
    <w:p w:rsidR="001273C1" w:rsidRDefault="00650E9E" w14:paraId="09742588" w14:textId="697A129B">
      <w:r w:rsidR="17875DB7">
        <w:rPr/>
        <w:t>To this end communication between the main stakeholders is key. Failure to maintain adequate documentation could result in not only profit erosion due to non-chargeable RMAs (return material authorisation) but also reputational damage within key market sectors.</w:t>
      </w:r>
    </w:p>
    <w:p w:rsidR="00D8310F" w:rsidRDefault="00D8310F" w14:paraId="04A8B50B" w14:textId="6529A827">
      <w:r>
        <w:t>The current system in Captec lacks versatility and scalability. It is to this end that we seek to develop the inter departmental communication tool (name pending) to assist with the growing needs and demands of the organisation.</w:t>
      </w:r>
    </w:p>
    <w:p w:rsidR="001273C1" w:rsidRDefault="00D8310F" w14:paraId="47D076BF" w14:textId="456DF9E9">
      <w:pPr>
        <w:pStyle w:val="Heading2"/>
      </w:pPr>
      <w:r>
        <w:t>The Problems</w:t>
      </w:r>
    </w:p>
    <w:p w:rsidR="001273C1" w:rsidRDefault="00D8310F" w14:paraId="49C599D1" w14:textId="6C277B99">
      <w:pPr>
        <w:pStyle w:val="NoSpacing"/>
      </w:pPr>
      <w:r>
        <w:t>The current system revolves around requests being handwritten and presented to the technical author to be logged into a controlled spreadsheet. The issues are outlined as:</w:t>
      </w:r>
    </w:p>
    <w:p w:rsidR="00D8310F" w:rsidRDefault="00D8310F" w14:paraId="20D5701D" w14:textId="77777777">
      <w:pPr>
        <w:pStyle w:val="NoSpacing"/>
      </w:pPr>
    </w:p>
    <w:p w:rsidR="001273C1" w:rsidRDefault="00D8310F" w14:paraId="3CAAD3F2" w14:textId="51B56A03">
      <w:pPr>
        <w:pStyle w:val="ListBullet"/>
        <w:rPr/>
      </w:pPr>
      <w:r w:rsidR="17875DB7">
        <w:rPr/>
        <w:t>Problem1#:</w:t>
      </w:r>
      <w:r w:rsidR="17875DB7">
        <w:rPr/>
        <w:t xml:space="preserve"> </w:t>
      </w:r>
      <w:r w:rsidR="17875DB7">
        <w:rPr/>
        <w:t xml:space="preserve">Handwritten notes can be lost and misplaced </w:t>
      </w:r>
    </w:p>
    <w:p w:rsidR="001273C1" w:rsidRDefault="00D8310F" w14:paraId="0091CFC6" w14:textId="20BE6F91">
      <w:pPr>
        <w:pStyle w:val="ListBullet"/>
        <w:rPr/>
      </w:pPr>
      <w:r w:rsidR="17875DB7">
        <w:rPr/>
        <w:t>Problem</w:t>
      </w:r>
      <w:r w:rsidR="17875DB7">
        <w:rPr/>
        <w:t>2</w:t>
      </w:r>
      <w:r w:rsidR="17875DB7">
        <w:rPr/>
        <w:t>#:</w:t>
      </w:r>
      <w:r w:rsidR="17875DB7">
        <w:rPr/>
        <w:t xml:space="preserve"> </w:t>
      </w:r>
      <w:r w:rsidR="17875DB7">
        <w:rPr/>
        <w:t xml:space="preserve">A time deficit for production technicians leaving the production floor to hand deliver requests to the engineering department. </w:t>
      </w:r>
    </w:p>
    <w:p w:rsidR="001273C1" w:rsidRDefault="00D8310F" w14:paraId="74DC7EC5" w14:textId="1AB09C62">
      <w:pPr>
        <w:pStyle w:val="ListBullet"/>
        <w:rPr/>
      </w:pPr>
      <w:r w:rsidR="17875DB7">
        <w:rPr/>
        <w:t>Problem</w:t>
      </w:r>
      <w:r w:rsidR="17875DB7">
        <w:rPr/>
        <w:t>3</w:t>
      </w:r>
      <w:r w:rsidR="17875DB7">
        <w:rPr/>
        <w:t>#:</w:t>
      </w:r>
      <w:r w:rsidR="17875DB7">
        <w:rPr/>
        <w:t xml:space="preserve"> </w:t>
      </w:r>
      <w:r w:rsidR="17875DB7">
        <w:rPr/>
        <w:t>A lack of visibility as to when requests are made and accepted</w:t>
      </w:r>
    </w:p>
    <w:p w:rsidR="00DD1A14" w:rsidP="00DD1A14" w:rsidRDefault="00D8310F" w14:paraId="0EDB0ED1" w14:textId="6F580FD7">
      <w:pPr>
        <w:pStyle w:val="ListBullet"/>
        <w:rPr/>
      </w:pPr>
      <w:r w:rsidR="17875DB7">
        <w:rPr/>
        <w:t>Problem</w:t>
      </w:r>
      <w:r w:rsidR="17875DB7">
        <w:rPr/>
        <w:t>4</w:t>
      </w:r>
      <w:r w:rsidR="17875DB7">
        <w:rPr/>
        <w:t>#:</w:t>
      </w:r>
      <w:r w:rsidR="17875DB7">
        <w:rPr/>
        <w:t xml:space="preserve"> lack of visibility regarding documentation status changes </w:t>
      </w:r>
    </w:p>
    <w:p w:rsidR="001273C1" w:rsidRDefault="00DA1FDF" w14:paraId="49F85356" w14:textId="77777777">
      <w:pPr>
        <w:pStyle w:val="Heading2"/>
      </w:pPr>
      <w:sdt>
        <w:sdtPr>
          <w:alias w:val="The Opportunity:"/>
          <w:tag w:val="The Opportunity:"/>
          <w:id w:val="295649087"/>
          <w:placeholder>
            <w:docPart w:val="E7573E19E5B241B68155F272398B7710"/>
          </w:placeholder>
          <w:temporary/>
          <w:showingPlcHdr/>
          <w15:appearance w15:val="hidden"/>
        </w:sdtPr>
        <w:sdtEndPr/>
        <w:sdtContent>
          <w:r w:rsidR="00386778">
            <w:t>The Opportunity</w:t>
          </w:r>
        </w:sdtContent>
      </w:sdt>
    </w:p>
    <w:p w:rsidR="001273C1" w:rsidRDefault="00D8310F" w14:paraId="5703A506" w14:textId="5868FB72">
      <w:pPr>
        <w:pStyle w:val="NoSpacing"/>
      </w:pPr>
      <w:r>
        <w:t>Regarding these problems it is the goal of this project to deliver the following key benefits not currently supported by the current system.</w:t>
      </w:r>
    </w:p>
    <w:p w:rsidR="00D8310F" w:rsidRDefault="00D8310F" w14:paraId="4E833807" w14:textId="77777777">
      <w:pPr>
        <w:pStyle w:val="NoSpacing"/>
      </w:pPr>
    </w:p>
    <w:p w:rsidR="001273C1" w:rsidRDefault="00DA1FDF" w14:paraId="41DEBAC2" w14:textId="1473E8B2">
      <w:pPr>
        <w:pStyle w:val="ListBullet"/>
        <w:rPr/>
      </w:pPr>
      <w:sdt>
        <w:sdtPr>
          <w:id w:val="1936096866"/>
          <w:alias w:val="Goal #1:"/>
          <w15:appearance w15:val="hidden"/>
          <w:tag w:val="Goal #1:"/>
          <w:temporary/>
          <w:showingPlcHdr/>
          <w:placeholder>
            <w:docPart w:val="A76E9A236B0C4B45A41B52B4BFEA21D9"/>
          </w:placeholder>
        </w:sdtPr>
        <w:sdtContent>
          <w:r w:rsidR="17875DB7">
            <w:rPr/>
            <w:t>Goal #1:</w:t>
          </w:r>
        </w:sdtContent>
      </w:sdt>
      <w:r w:rsidR="17875DB7">
        <w:rPr/>
        <w:t xml:space="preserve"> </w:t>
      </w:r>
      <w:r w:rsidR="17875DB7">
        <w:rPr/>
        <w:t>Allow production technicians to submit documentation change requests remotely.</w:t>
      </w:r>
    </w:p>
    <w:p w:rsidR="001273C1" w:rsidRDefault="00DA1FDF" w14:paraId="18AF8DAE" w14:textId="1D3B2A73">
      <w:pPr>
        <w:pStyle w:val="ListBullet"/>
        <w:rPr/>
      </w:pPr>
      <w:sdt>
        <w:sdtPr>
          <w:id w:val="269717200"/>
          <w:alias w:val="Goal #2:"/>
          <w15:appearance w15:val="hidden"/>
          <w:tag w:val="Goal #2:"/>
          <w:temporary/>
          <w:showingPlcHdr/>
          <w:placeholder>
            <w:docPart w:val="60090FB693CA4959BE46CC9C5BE7A331"/>
          </w:placeholder>
        </w:sdtPr>
        <w:sdtContent>
          <w:r w:rsidR="17875DB7">
            <w:rPr/>
            <w:t>Goal #2:</w:t>
          </w:r>
        </w:sdtContent>
      </w:sdt>
      <w:r w:rsidR="17875DB7">
        <w:rPr/>
        <w:t xml:space="preserve"> Allow the technical author to acknowledge requests and easily communicate changes in status to all stakeholders.</w:t>
      </w:r>
    </w:p>
    <w:p w:rsidR="001273C1" w:rsidRDefault="00DA1FDF" w14:paraId="21DB0097" w14:textId="2E934415">
      <w:pPr>
        <w:pStyle w:val="ListBullet"/>
        <w:rPr/>
      </w:pPr>
      <w:sdt>
        <w:sdtPr>
          <w:id w:val="1909264906"/>
          <w:alias w:val="Goal #3:"/>
          <w15:appearance w15:val="hidden"/>
          <w:tag w:val="Goal #3:"/>
          <w:temporary/>
          <w:showingPlcHdr/>
          <w:placeholder>
            <w:docPart w:val="0C7124E1928E405F90919280402F98F8"/>
          </w:placeholder>
        </w:sdtPr>
        <w:sdtContent>
          <w:r w:rsidR="17875DB7">
            <w:rPr/>
            <w:t>Goal #3:</w:t>
          </w:r>
        </w:sdtContent>
      </w:sdt>
      <w:r w:rsidR="17875DB7">
        <w:rPr/>
        <w:t xml:space="preserve"> </w:t>
      </w:r>
      <w:r w:rsidR="17875DB7">
        <w:rPr/>
        <w:t xml:space="preserve">Maintain a publicly visible library of current documentation and subsequent status and changelog for both stakeholders’ awareness and ISO 9001 audit trails. </w:t>
      </w:r>
    </w:p>
    <w:p w:rsidR="001273C1" w:rsidRDefault="00DA1FDF" w14:paraId="69B2530E" w14:textId="77777777">
      <w:pPr>
        <w:pStyle w:val="Heading2"/>
      </w:pPr>
      <w:sdt>
        <w:sdtPr>
          <w:alias w:val="The Solution:"/>
          <w:tag w:val="The Solution:"/>
          <w:id w:val="494454261"/>
          <w:placeholder>
            <w:docPart w:val="FCB53B0AED744CE489F14EA2F9046B0F"/>
          </w:placeholder>
          <w:temporary/>
          <w:showingPlcHdr/>
          <w15:appearance w15:val="hidden"/>
        </w:sdtPr>
        <w:sdtEndPr/>
        <w:sdtContent>
          <w:r w:rsidR="00386778">
            <w:t>The Solution</w:t>
          </w:r>
        </w:sdtContent>
      </w:sdt>
    </w:p>
    <w:p w:rsidR="009F7ABE" w:rsidRDefault="009F7ABE" w14:paraId="578EDD67" w14:textId="06874DE6">
      <w:pPr>
        <w:pStyle w:val="NoSpacing"/>
      </w:pPr>
      <w:r>
        <w:t>The proposed solution to this would be to convert all separate forms into a browser-based application with associated database hosted on the client’s data server.</w:t>
      </w:r>
    </w:p>
    <w:p w:rsidR="009F7ABE" w:rsidRDefault="009F7ABE" w14:paraId="0FC43365" w14:textId="74F45E10">
      <w:pPr>
        <w:pStyle w:val="NoSpacing"/>
      </w:pPr>
    </w:p>
    <w:p w:rsidR="009F7ABE" w:rsidRDefault="009F7ABE" w14:paraId="5DC98ABD" w14:textId="5EE18235">
      <w:pPr>
        <w:pStyle w:val="NoSpacing"/>
      </w:pPr>
      <w:r>
        <w:t>A further break down of the initial proposal can be found below.</w:t>
      </w:r>
    </w:p>
    <w:p w:rsidR="001273C1" w:rsidRDefault="009F7ABE" w14:paraId="674B0DD1" w14:textId="3A7FE55C">
      <w:pPr>
        <w:pStyle w:val="NoSpacing"/>
      </w:pPr>
      <w:r>
        <w:t xml:space="preserve"> </w:t>
      </w:r>
    </w:p>
    <w:p w:rsidR="001273C1" w:rsidRDefault="00DA1FDF" w14:paraId="6353E3B9" w14:textId="77777777">
      <w:pPr>
        <w:pStyle w:val="Heading1"/>
      </w:pPr>
      <w:sdt>
        <w:sdtPr>
          <w:alias w:val="Our Proposal:"/>
          <w:tag w:val="Our Proposal:"/>
          <w:id w:val="-924729588"/>
          <w:placeholder>
            <w:docPart w:val="B975C5BF03404ED6933AC363E45AD11F"/>
          </w:placeholder>
          <w:temporary/>
          <w:showingPlcHdr/>
          <w15:appearance w15:val="hidden"/>
        </w:sdtPr>
        <w:sdtEndPr/>
        <w:sdtContent>
          <w:r w:rsidR="00386778">
            <w:t>Our Proposal</w:t>
          </w:r>
        </w:sdtContent>
      </w:sdt>
    </w:p>
    <w:p w:rsidR="001273C1" w:rsidRDefault="001273C1" w14:paraId="5037B4A4" w14:textId="77777777">
      <w:pPr>
        <w:pStyle w:val="NoSpacing"/>
      </w:pPr>
    </w:p>
    <w:p w:rsidR="001273C1" w:rsidRDefault="009F7ABE" w14:paraId="6EBFF951" w14:textId="62A87E1E">
      <w:r>
        <w:t xml:space="preserve">Following the clients stated goals as an AGILE manufacturer. This solution will function to reduce and unify several forms of documentation into a single user friendly and versatile HTML based application. </w:t>
      </w:r>
    </w:p>
    <w:p w:rsidR="009F7ABE" w:rsidP="009F7ABE" w:rsidRDefault="009F7ABE" w14:paraId="74FB3A88" w14:textId="4151813A">
      <w:pPr>
        <w:pStyle w:val="ListParagraph"/>
        <w:numPr>
          <w:ilvl w:val="0"/>
          <w:numId w:val="14"/>
        </w:numPr>
        <w:rPr/>
      </w:pPr>
      <w:r w:rsidR="17875DB7">
        <w:rPr/>
        <w:t xml:space="preserve">All documentation information shall be stored in a database and presented for view within a </w:t>
      </w:r>
      <w:r w:rsidR="17875DB7">
        <w:rPr/>
        <w:t>client’s</w:t>
      </w:r>
      <w:r w:rsidR="17875DB7">
        <w:rPr/>
        <w:t xml:space="preserve"> web browser.</w:t>
      </w:r>
    </w:p>
    <w:p w:rsidR="009F7ABE" w:rsidP="009F7ABE" w:rsidRDefault="00940505" w14:paraId="02EF3288" w14:textId="6BFC7056">
      <w:pPr>
        <w:pStyle w:val="ListParagraph"/>
        <w:numPr>
          <w:ilvl w:val="0"/>
          <w:numId w:val="14"/>
        </w:numPr>
        <w:rPr/>
      </w:pPr>
      <w:r w:rsidR="17875DB7">
        <w:rPr/>
        <w:t>Requests for updates and new documentation can be logged via a browser form and all requests will be visible to all stakeholders</w:t>
      </w:r>
    </w:p>
    <w:p w:rsidR="00940505" w:rsidP="009F7ABE" w:rsidRDefault="00940505" w14:paraId="4E6E856F" w14:textId="6905ED15">
      <w:pPr>
        <w:pStyle w:val="ListParagraph"/>
        <w:numPr>
          <w:ilvl w:val="0"/>
          <w:numId w:val="14"/>
        </w:numPr>
        <w:rPr/>
      </w:pPr>
      <w:r w:rsidR="17875DB7">
        <w:rPr/>
        <w:t>Status updates made by the technical author can be made within the supported forms and released for stakeholder communication.</w:t>
      </w:r>
    </w:p>
    <w:p w:rsidR="00940505" w:rsidP="009F7ABE" w:rsidRDefault="00940505" w14:paraId="2365286E" w14:textId="07D66743">
      <w:pPr>
        <w:pStyle w:val="ListParagraph"/>
        <w:numPr>
          <w:ilvl w:val="0"/>
          <w:numId w:val="14"/>
        </w:numPr>
        <w:rPr/>
      </w:pPr>
      <w:r w:rsidR="17875DB7">
        <w:rPr/>
        <w:t xml:space="preserve">An application splash page detailing relevant information to allow for simple </w:t>
      </w:r>
      <w:r w:rsidR="17875DB7">
        <w:rPr/>
        <w:t>high-level</w:t>
      </w:r>
      <w:r w:rsidR="17875DB7">
        <w:rPr/>
        <w:t xml:space="preserve"> communication across stakeholders.</w:t>
      </w:r>
    </w:p>
    <w:p w:rsidR="001273C1" w:rsidRDefault="00DA1FDF" w14:paraId="6112ABF2" w14:textId="77777777">
      <w:pPr>
        <w:pStyle w:val="Heading2"/>
      </w:pPr>
      <w:sdt>
        <w:sdtPr>
          <w:alias w:val="Execution Strategy:"/>
          <w:tag w:val="Execution Strategy:"/>
          <w:id w:val="-738408525"/>
          <w:placeholder>
            <w:docPart w:val="45D608B9BB3F4B38BAAD0E9546D364BA"/>
          </w:placeholder>
          <w:temporary/>
          <w:showingPlcHdr/>
          <w15:appearance w15:val="hidden"/>
        </w:sdtPr>
        <w:sdtEndPr/>
        <w:sdtContent>
          <w:r w:rsidR="00FC68B0">
            <w:t>Execution Strategy</w:t>
          </w:r>
        </w:sdtContent>
      </w:sdt>
    </w:p>
    <w:p w:rsidR="001273C1" w:rsidP="00DD1A14" w:rsidRDefault="00DA1FDF" w14:paraId="7720C0C3" w14:textId="5AF6F209">
      <w:sdt>
        <w:sdtPr>
          <w:alias w:val="Enter description:"/>
          <w:tag w:val="Enter description:"/>
          <w:id w:val="-2084906272"/>
          <w:placeholder>
            <w:docPart w:val="DF71B2DBA101444AB0EB68DDB1382DF5"/>
          </w:placeholder>
          <w:temporary/>
          <w:showingPlcHdr/>
          <w15:appearance w15:val="hidden"/>
        </w:sdtPr>
        <w:sdtEnd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4F7E3603C3B647679DDF13BD26D84F13"/>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p w:rsidR="001273C1" w:rsidRDefault="00DA1FDF" w14:paraId="65D3BEF6" w14:textId="77777777">
      <w:pPr>
        <w:pStyle w:val="Heading2"/>
      </w:pPr>
      <w:sdt>
        <w:sdtPr>
          <w:alias w:val="Resources:"/>
          <w:tag w:val="Resources:"/>
          <w:id w:val="-1209876853"/>
          <w:placeholder>
            <w:docPart w:val="EE2DE16A393447E7A97606219382DD8F"/>
          </w:placeholder>
          <w:temporary/>
          <w:showingPlcHdr/>
          <w15:appearance w15:val="hidden"/>
        </w:sdtPr>
        <w:sdtEndPr/>
        <w:sdtContent>
          <w:r w:rsidR="00FC68B0">
            <w:t>Resources</w:t>
          </w:r>
        </w:sdtContent>
      </w:sdt>
    </w:p>
    <w:p w:rsidR="001273C1" w:rsidRDefault="00C934A2" w14:paraId="5A9A6D3F" w14:textId="3981FE4F">
      <w:r>
        <w:t>All resources</w:t>
      </w:r>
      <w:r w:rsidR="00D930F1">
        <w:t xml:space="preserve"> and necessary licences</w:t>
      </w:r>
      <w:r>
        <w:t xml:space="preserve"> required are either</w:t>
      </w:r>
      <w:r w:rsidR="00D930F1">
        <w:t xml:space="preserve"> open source and</w:t>
      </w:r>
      <w:r>
        <w:t xml:space="preserve"> publicly available </w:t>
      </w:r>
      <w:r w:rsidR="00D930F1">
        <w:t>or provided by Petroc college for the purpose of education.</w:t>
      </w:r>
    </w:p>
    <w:p w:rsidR="001273C1" w:rsidRDefault="00DA1FDF" w14:paraId="715DFF85" w14:textId="77777777">
      <w:pPr>
        <w:pStyle w:val="Heading2"/>
      </w:pPr>
      <w:sdt>
        <w:sdtPr>
          <w:alias w:val="Project Deliverables:"/>
          <w:tag w:val="Project Deliverables:"/>
          <w:id w:val="1450042905"/>
          <w:placeholder>
            <w:docPart w:val="E8E1CA311B59475DAA0A32F22E874DCE"/>
          </w:placeholder>
          <w:temporary/>
          <w:showingPlcHdr/>
          <w15:appearance w15:val="hidden"/>
        </w:sdtPr>
        <w:sdtEndPr/>
        <w:sdtContent>
          <w:r w:rsidR="00FC68B0">
            <w:t>Project Deliverables</w:t>
          </w:r>
        </w:sdtContent>
      </w:sdt>
    </w:p>
    <w:p w:rsidR="001273C1" w:rsidRDefault="00DA1FDF" w14:paraId="3E209843" w14:textId="77777777">
      <w:sdt>
        <w:sdtPr>
          <w:alias w:val="Enter description:"/>
          <w:tag w:val="Enter description:"/>
          <w:id w:val="-1933585156"/>
          <w:placeholder>
            <w:docPart w:val="4FFDA1574B254C5D858A45B6A6D37667"/>
          </w:placeholder>
          <w:temporary/>
          <w:showingPlcHdr/>
          <w15:appearance w15:val="hidden"/>
        </w:sdtPr>
        <w:sdtEndPr/>
        <w:sdtContent>
          <w:r w:rsidR="00FC68B0">
            <w:t>Following is a complete list of all project deliverables:</w:t>
          </w:r>
        </w:sdtContent>
      </w:sdt>
    </w:p>
    <w:tbl>
      <w:tblPr>
        <w:tblStyle w:val="ProposalTable"/>
        <w:tblW w:w="5000" w:type="pct"/>
        <w:tblLook w:val="04A0" w:firstRow="1" w:lastRow="0" w:firstColumn="1" w:lastColumn="0" w:noHBand="0" w:noVBand="1"/>
        <w:tblDescription w:val="Project deliverables"/>
      </w:tblPr>
      <w:tblGrid>
        <w:gridCol w:w="2784"/>
        <w:gridCol w:w="6566"/>
      </w:tblGrid>
      <w:tr w:rsidR="001273C1" w:rsidTr="001273C1" w14:paraId="42399756" w14:textId="77777777">
        <w:trPr>
          <w:cnfStyle w:val="100000000000" w:firstRow="1" w:lastRow="0" w:firstColumn="0" w:lastColumn="0" w:oddVBand="0" w:evenVBand="0" w:oddHBand="0" w:evenHBand="0" w:firstRowFirstColumn="0" w:firstRowLastColumn="0" w:lastRowFirstColumn="0" w:lastRowLastColumn="0"/>
        </w:trPr>
        <w:tc>
          <w:tcPr>
            <w:tcW w:w="1489" w:type="pct"/>
          </w:tcPr>
          <w:p w:rsidR="001273C1" w:rsidRDefault="00DA1FDF" w14:paraId="037E216E" w14:textId="77777777">
            <w:sdt>
              <w:sdtPr>
                <w:alias w:val="Deliverable:"/>
                <w:tag w:val="Deliverable:"/>
                <w:id w:val="355699831"/>
                <w:placeholder>
                  <w:docPart w:val="BE948149FA8F4491994E431C77B27E23"/>
                </w:placeholder>
                <w:temporary/>
                <w:showingPlcHdr/>
                <w15:appearance w15:val="hidden"/>
              </w:sdtPr>
              <w:sdtEndPr/>
              <w:sdtContent>
                <w:r w:rsidR="00FC68B0">
                  <w:t>Deliverable</w:t>
                </w:r>
              </w:sdtContent>
            </w:sdt>
          </w:p>
        </w:tc>
        <w:tc>
          <w:tcPr>
            <w:tcW w:w="3511" w:type="pct"/>
          </w:tcPr>
          <w:p w:rsidR="001273C1" w:rsidRDefault="00DA1FDF" w14:paraId="18D51955" w14:textId="77777777">
            <w:sdt>
              <w:sdtPr>
                <w:alias w:val="Description:"/>
                <w:tag w:val="Description:"/>
                <w:id w:val="1446037421"/>
                <w:placeholder>
                  <w:docPart w:val="44BF3E0BF4904B8BA891CF598FD654B1"/>
                </w:placeholder>
                <w:temporary/>
                <w:showingPlcHdr/>
                <w15:appearance w15:val="hidden"/>
              </w:sdtPr>
              <w:sdtEndPr/>
              <w:sdtContent>
                <w:r w:rsidR="00FC68B0">
                  <w:t>Description</w:t>
                </w:r>
              </w:sdtContent>
            </w:sdt>
          </w:p>
        </w:tc>
      </w:tr>
      <w:tr w:rsidR="001273C1" w:rsidTr="001273C1" w14:paraId="57081F0A" w14:textId="77777777">
        <w:tc>
          <w:tcPr>
            <w:tcW w:w="1489" w:type="pct"/>
          </w:tcPr>
          <w:p w:rsidR="001273C1" w:rsidRDefault="00DA1FDF" w14:paraId="366FA6B1" w14:textId="77777777">
            <w:sdt>
              <w:sdtPr>
                <w:alias w:val="Enter Deliverable Item 1:"/>
                <w:tag w:val="Enter Deliverable Item 1:"/>
                <w:id w:val="-1296910249"/>
                <w:placeholder>
                  <w:docPart w:val="1B469083A3AF4EECB7CE08D56DB244B7"/>
                </w:placeholder>
                <w:temporary/>
                <w:showingPlcHdr/>
                <w15:appearance w15:val="hidden"/>
              </w:sdtPr>
              <w:sdtEndPr/>
              <w:sdtContent>
                <w:r w:rsidR="00FC68B0">
                  <w:t>Deliverable #1</w:t>
                </w:r>
              </w:sdtContent>
            </w:sdt>
          </w:p>
        </w:tc>
        <w:tc>
          <w:tcPr>
            <w:tcW w:w="3511" w:type="pct"/>
          </w:tcPr>
          <w:p w:rsidR="001273C1" w:rsidRDefault="00933653" w14:paraId="745AB614" w14:textId="1629D327">
            <w:r>
              <w:t xml:space="preserve">Functional </w:t>
            </w:r>
            <w:r w:rsidR="0081513F">
              <w:t>Whitebox</w:t>
            </w:r>
            <w:r w:rsidR="001F64D0">
              <w:t xml:space="preserve"> proof of concept</w:t>
            </w:r>
          </w:p>
        </w:tc>
      </w:tr>
      <w:tr w:rsidR="001273C1" w:rsidTr="001273C1" w14:paraId="0F86235B" w14:textId="77777777">
        <w:tc>
          <w:tcPr>
            <w:tcW w:w="1489" w:type="pct"/>
          </w:tcPr>
          <w:p w:rsidR="001273C1" w:rsidRDefault="001F64D0" w14:paraId="6D9BB38C" w14:textId="319F0E09">
            <w:r>
              <w:t xml:space="preserve">Deliverable </w:t>
            </w:r>
            <w:r w:rsidR="00680FA8">
              <w:t>#2</w:t>
            </w:r>
          </w:p>
        </w:tc>
        <w:tc>
          <w:tcPr>
            <w:tcW w:w="3511" w:type="pct"/>
          </w:tcPr>
          <w:p w:rsidR="001273C1" w:rsidRDefault="00680FA8" w14:paraId="0943F7CD" w14:textId="0BE759D1">
            <w:r>
              <w:t xml:space="preserve">Final product including </w:t>
            </w:r>
            <w:r w:rsidR="007A5AAD">
              <w:t>customer branding</w:t>
            </w:r>
          </w:p>
        </w:tc>
      </w:tr>
      <w:tr w:rsidR="001273C1" w:rsidTr="001273C1" w14:paraId="5233CC9D" w14:textId="77777777">
        <w:tc>
          <w:tcPr>
            <w:tcW w:w="1489" w:type="pct"/>
          </w:tcPr>
          <w:p w:rsidR="001273C1" w:rsidRDefault="007A5AAD" w14:paraId="28071029" w14:textId="62EC77DF">
            <w:r>
              <w:t>Deliverable #3</w:t>
            </w:r>
          </w:p>
        </w:tc>
        <w:tc>
          <w:tcPr>
            <w:tcW w:w="3511" w:type="pct"/>
          </w:tcPr>
          <w:p w:rsidR="001273C1" w:rsidRDefault="007A5AAD" w14:paraId="3203ADEB" w14:textId="24CFED1A">
            <w:r>
              <w:t xml:space="preserve">Associated documentation for </w:t>
            </w:r>
            <w:r w:rsidR="00120788">
              <w:t>users and administrators</w:t>
            </w:r>
          </w:p>
        </w:tc>
      </w:tr>
    </w:tbl>
    <w:p w:rsidR="00DD1A14" w:rsidP="00DA1FDF" w:rsidRDefault="00DD1A14" w14:paraId="6271CC6A" w14:textId="38D720DA"/>
    <w:p w:rsidR="00DA1FDF" w:rsidP="00DA1FDF" w:rsidRDefault="00DA1FDF" w14:paraId="30142170" w14:textId="0F53A227"/>
    <w:p w:rsidR="00DA1FDF" w:rsidP="00DA1FDF" w:rsidRDefault="00DA1FDF" w14:paraId="16806B31" w14:textId="579CF30B"/>
    <w:p w:rsidR="00DA1FDF" w:rsidP="00DA1FDF" w:rsidRDefault="00DA1FDF" w14:paraId="3B24C856" w14:textId="0D264ED5"/>
    <w:p w:rsidR="00DA1FDF" w:rsidP="00DA1FDF" w:rsidRDefault="00DA1FDF" w14:paraId="11AAEEB7" w14:textId="659491D5"/>
    <w:p w:rsidR="00DA1FDF" w:rsidP="00DA1FDF" w:rsidRDefault="00DA1FDF" w14:paraId="0FAB90CB" w14:textId="43DE6B40"/>
    <w:p w:rsidR="00DA1FDF" w:rsidP="00DA1FDF" w:rsidRDefault="00DA1FDF" w14:paraId="46C5563C" w14:textId="77777777"/>
    <w:p w:rsidRPr="00DD1A14" w:rsidR="001273C1" w:rsidP="00DA1FDF" w:rsidRDefault="00DA1FDF" w14:paraId="283D7E60" w14:textId="6584F5D0">
      <w:pPr>
        <w:pStyle w:val="Heading2"/>
      </w:pPr>
      <w:r>
        <w:lastRenderedPageBreak/>
        <w:t>Timeline for execution</w:t>
      </w:r>
    </w:p>
    <w:p w:rsidR="001273C1" w:rsidRDefault="001273C1" w14:paraId="485634F4" w14:textId="77777777">
      <w:pPr>
        <w:pStyle w:val="NoSpacing"/>
      </w:pPr>
    </w:p>
    <w:p w:rsidR="001273C1" w:rsidRDefault="00DA1FDF" w14:paraId="2E3A4A83" w14:textId="77777777">
      <w:sdt>
        <w:sdtPr>
          <w:alias w:val="Enter description:"/>
          <w:tag w:val="Enter description:"/>
          <w:id w:val="1109160228"/>
          <w:placeholder>
            <w:docPart w:val="7EB437B9742A4BAE80438E9332BBAFA0"/>
          </w:placeholder>
          <w:temporary/>
          <w:showingPlcHdr/>
          <w15:appearance w15:val="hidden"/>
        </w:sdtPr>
        <w:sdtEndPr/>
        <w:sdtContent>
          <w:r w:rsidR="00FC68B0">
            <w:t>Key project dates are outlined below. Dates are best-guess estimates and are subject to change until a contract is executed.</w:t>
          </w:r>
        </w:sdtContent>
      </w:sdt>
    </w:p>
    <w:p w:rsidR="001273C1" w:rsidRDefault="001273C1" w14:paraId="09154790" w14:textId="77777777">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273C1" w:rsidTr="00FC68B0" w14:paraId="1137598A" w14:textId="77777777">
        <w:trPr>
          <w:cnfStyle w:val="100000000000" w:firstRow="1" w:lastRow="0" w:firstColumn="0" w:lastColumn="0" w:oddVBand="0" w:evenVBand="0" w:oddHBand="0" w:evenHBand="0" w:firstRowFirstColumn="0" w:firstRowLastColumn="0" w:lastRowFirstColumn="0" w:lastRowLastColumn="0"/>
        </w:trPr>
        <w:tc>
          <w:tcPr>
            <w:tcW w:w="2116" w:type="pct"/>
          </w:tcPr>
          <w:p w:rsidR="001273C1" w:rsidRDefault="00DA1FDF" w14:paraId="106716D6" w14:textId="77777777">
            <w:sdt>
              <w:sdtPr>
                <w:alias w:val="Description:"/>
                <w:tag w:val="Description:"/>
                <w:id w:val="-1811542606"/>
                <w:placeholder>
                  <w:docPart w:val="9CF49B9A1A4E4EC3A28794EECE57F423"/>
                </w:placeholder>
                <w:temporary/>
                <w:showingPlcHdr/>
                <w15:appearance w15:val="hidden"/>
              </w:sdtPr>
              <w:sdtEndPr/>
              <w:sdtContent>
                <w:r w:rsidR="00FC68B0">
                  <w:t>Description</w:t>
                </w:r>
              </w:sdtContent>
            </w:sdt>
          </w:p>
        </w:tc>
        <w:tc>
          <w:tcPr>
            <w:tcW w:w="961" w:type="pct"/>
          </w:tcPr>
          <w:p w:rsidR="001273C1" w:rsidRDefault="00DA1FDF" w14:paraId="5DE3DA12" w14:textId="77777777">
            <w:sdt>
              <w:sdtPr>
                <w:alias w:val="Start Date:"/>
                <w:tag w:val="Start Date:"/>
                <w:id w:val="-617991579"/>
                <w:placeholder>
                  <w:docPart w:val="A00E9BC16E6347089B16397E8F516EFE"/>
                </w:placeholder>
                <w:temporary/>
                <w:showingPlcHdr/>
                <w15:appearance w15:val="hidden"/>
              </w:sdtPr>
              <w:sdtEndPr/>
              <w:sdtContent>
                <w:r w:rsidR="00FC68B0">
                  <w:t>Start Date</w:t>
                </w:r>
              </w:sdtContent>
            </w:sdt>
          </w:p>
        </w:tc>
        <w:tc>
          <w:tcPr>
            <w:tcW w:w="961" w:type="pct"/>
          </w:tcPr>
          <w:p w:rsidR="001273C1" w:rsidRDefault="00DA1FDF" w14:paraId="0931C593" w14:textId="77777777">
            <w:sdt>
              <w:sdtPr>
                <w:alias w:val="End Date:"/>
                <w:tag w:val="End Date:"/>
                <w:id w:val="-285503997"/>
                <w:placeholder>
                  <w:docPart w:val="AC9587F559714739BC25E696BFE8705C"/>
                </w:placeholder>
                <w:temporary/>
                <w:showingPlcHdr/>
                <w15:appearance w15:val="hidden"/>
              </w:sdtPr>
              <w:sdtEndPr/>
              <w:sdtContent>
                <w:r w:rsidR="00FC68B0">
                  <w:t>End Date</w:t>
                </w:r>
              </w:sdtContent>
            </w:sdt>
          </w:p>
        </w:tc>
        <w:tc>
          <w:tcPr>
            <w:tcW w:w="962" w:type="pct"/>
          </w:tcPr>
          <w:p w:rsidR="001273C1" w:rsidRDefault="00DA1FDF" w14:paraId="5575547E" w14:textId="77777777">
            <w:sdt>
              <w:sdtPr>
                <w:alias w:val="Duration:"/>
                <w:tag w:val="Duration:"/>
                <w:id w:val="-809235519"/>
                <w:placeholder>
                  <w:docPart w:val="A7343BFCDEDB4DC49AAD4D1697B0BA08"/>
                </w:placeholder>
                <w:temporary/>
                <w:showingPlcHdr/>
                <w15:appearance w15:val="hidden"/>
              </w:sdtPr>
              <w:sdtEndPr/>
              <w:sdtContent>
                <w:r w:rsidR="00FC68B0">
                  <w:t>Duration</w:t>
                </w:r>
              </w:sdtContent>
            </w:sdt>
          </w:p>
        </w:tc>
      </w:tr>
      <w:tr w:rsidR="004630BE" w:rsidTr="00FC68B0" w14:paraId="542592FB" w14:textId="77777777">
        <w:tc>
          <w:tcPr>
            <w:tcW w:w="2116" w:type="pct"/>
          </w:tcPr>
          <w:p w:rsidR="004630BE" w:rsidP="004630BE" w:rsidRDefault="004630BE" w14:paraId="1372CEF7" w14:textId="77777777">
            <w:sdt>
              <w:sdtPr>
                <w:alias w:val="Project Start:"/>
                <w:tag w:val="Project Start:"/>
                <w:id w:val="1844816578"/>
                <w:placeholder>
                  <w:docPart w:val="3B689AA888DC434A82ED1907B442DA40"/>
                </w:placeholder>
                <w:temporary/>
                <w:showingPlcHdr/>
                <w15:appearance w15:val="hidden"/>
              </w:sdtPr>
              <w:sdtContent>
                <w:r>
                  <w:t>Project Start</w:t>
                </w:r>
              </w:sdtContent>
            </w:sdt>
          </w:p>
        </w:tc>
        <w:tc>
          <w:tcPr>
            <w:tcW w:w="961" w:type="pct"/>
          </w:tcPr>
          <w:p w:rsidR="004630BE" w:rsidP="004630BE" w:rsidRDefault="004630BE" w14:paraId="367A8650" w14:textId="2AC489A4">
            <w:pPr>
              <w:jc w:val="center"/>
            </w:pPr>
            <w:r>
              <w:t>*****</w:t>
            </w:r>
          </w:p>
        </w:tc>
        <w:tc>
          <w:tcPr>
            <w:tcW w:w="961" w:type="pct"/>
          </w:tcPr>
          <w:p w:rsidR="004630BE" w:rsidP="004630BE" w:rsidRDefault="004630BE" w14:paraId="157F87D4" w14:textId="0DE3DB88">
            <w:pPr>
              <w:jc w:val="center"/>
            </w:pPr>
            <w:r>
              <w:t>*****</w:t>
            </w:r>
          </w:p>
        </w:tc>
        <w:tc>
          <w:tcPr>
            <w:tcW w:w="962" w:type="pct"/>
          </w:tcPr>
          <w:p w:rsidR="004630BE" w:rsidP="004630BE" w:rsidRDefault="004630BE" w14:paraId="588A7E8C" w14:textId="013797FF">
            <w:pPr>
              <w:jc w:val="center"/>
            </w:pPr>
            <w:r>
              <w:t>*****</w:t>
            </w:r>
          </w:p>
        </w:tc>
      </w:tr>
      <w:tr w:rsidR="004630BE" w:rsidTr="00FC68B0" w14:paraId="594CB55B" w14:textId="77777777">
        <w:tc>
          <w:tcPr>
            <w:tcW w:w="2116" w:type="pct"/>
          </w:tcPr>
          <w:p w:rsidR="004630BE" w:rsidP="004630BE" w:rsidRDefault="004630BE" w14:paraId="40848405" w14:textId="77777777">
            <w:sdt>
              <w:sdtPr>
                <w:alias w:val="Milestone 1:"/>
                <w:tag w:val="Milestone 1:"/>
                <w:id w:val="1664809059"/>
                <w:placeholder>
                  <w:docPart w:val="7FA7CFD4B3924E23BE0C9830AC9387E4"/>
                </w:placeholder>
                <w:temporary/>
                <w:showingPlcHdr/>
                <w15:appearance w15:val="hidden"/>
              </w:sdtPr>
              <w:sdtContent>
                <w:r>
                  <w:t>Milestone 1</w:t>
                </w:r>
              </w:sdtContent>
            </w:sdt>
          </w:p>
        </w:tc>
        <w:tc>
          <w:tcPr>
            <w:tcW w:w="961" w:type="pct"/>
          </w:tcPr>
          <w:p w:rsidR="004630BE" w:rsidP="004630BE" w:rsidRDefault="004630BE" w14:paraId="36C98FAE" w14:textId="545DC4DC">
            <w:pPr>
              <w:jc w:val="center"/>
            </w:pPr>
            <w:r>
              <w:t>*****</w:t>
            </w:r>
          </w:p>
        </w:tc>
        <w:tc>
          <w:tcPr>
            <w:tcW w:w="961" w:type="pct"/>
          </w:tcPr>
          <w:p w:rsidR="004630BE" w:rsidP="004630BE" w:rsidRDefault="004630BE" w14:paraId="6D99D435" w14:textId="79699950">
            <w:pPr>
              <w:jc w:val="center"/>
            </w:pPr>
            <w:r>
              <w:t>*****</w:t>
            </w:r>
          </w:p>
        </w:tc>
        <w:tc>
          <w:tcPr>
            <w:tcW w:w="962" w:type="pct"/>
          </w:tcPr>
          <w:p w:rsidR="004630BE" w:rsidP="004630BE" w:rsidRDefault="004630BE" w14:paraId="416EF8D4" w14:textId="4CCEC855">
            <w:pPr>
              <w:jc w:val="center"/>
            </w:pPr>
            <w:r>
              <w:t>*****</w:t>
            </w:r>
          </w:p>
        </w:tc>
      </w:tr>
      <w:tr w:rsidR="004630BE" w:rsidTr="00FC68B0" w14:paraId="09CD4184" w14:textId="77777777">
        <w:tc>
          <w:tcPr>
            <w:tcW w:w="2116" w:type="pct"/>
          </w:tcPr>
          <w:p w:rsidR="004630BE" w:rsidP="004630BE" w:rsidRDefault="004630BE" w14:paraId="6ED643D0" w14:textId="77777777">
            <w:sdt>
              <w:sdtPr>
                <w:alias w:val="Milestone 2:"/>
                <w:tag w:val="Milestone 2:"/>
                <w:id w:val="1241445162"/>
                <w:placeholder>
                  <w:docPart w:val="F5842D5E84B64AE7AC692B9E66AAA614"/>
                </w:placeholder>
                <w:temporary/>
                <w:showingPlcHdr/>
                <w15:appearance w15:val="hidden"/>
              </w:sdtPr>
              <w:sdtContent>
                <w:r>
                  <w:t>Milestone 2</w:t>
                </w:r>
              </w:sdtContent>
            </w:sdt>
          </w:p>
        </w:tc>
        <w:tc>
          <w:tcPr>
            <w:tcW w:w="961" w:type="pct"/>
          </w:tcPr>
          <w:p w:rsidR="004630BE" w:rsidP="004630BE" w:rsidRDefault="004630BE" w14:paraId="2CF48803" w14:textId="7D3E8374">
            <w:pPr>
              <w:jc w:val="center"/>
            </w:pPr>
            <w:r>
              <w:t>*****</w:t>
            </w:r>
          </w:p>
        </w:tc>
        <w:tc>
          <w:tcPr>
            <w:tcW w:w="961" w:type="pct"/>
          </w:tcPr>
          <w:p w:rsidR="004630BE" w:rsidP="004630BE" w:rsidRDefault="004630BE" w14:paraId="3C12A1E6" w14:textId="632B9902">
            <w:pPr>
              <w:jc w:val="center"/>
            </w:pPr>
            <w:r>
              <w:t>*****</w:t>
            </w:r>
          </w:p>
        </w:tc>
        <w:tc>
          <w:tcPr>
            <w:tcW w:w="962" w:type="pct"/>
          </w:tcPr>
          <w:p w:rsidR="004630BE" w:rsidP="004630BE" w:rsidRDefault="004630BE" w14:paraId="31D9C0FC" w14:textId="33E855A6">
            <w:pPr>
              <w:jc w:val="center"/>
            </w:pPr>
            <w:r>
              <w:t>*****</w:t>
            </w:r>
          </w:p>
        </w:tc>
      </w:tr>
      <w:tr w:rsidR="004630BE" w:rsidTr="00FC68B0" w14:paraId="28C0E476" w14:textId="77777777">
        <w:tc>
          <w:tcPr>
            <w:tcW w:w="2116" w:type="pct"/>
          </w:tcPr>
          <w:p w:rsidR="004630BE" w:rsidP="004630BE" w:rsidRDefault="004630BE" w14:paraId="225720BF" w14:textId="77777777">
            <w:sdt>
              <w:sdtPr>
                <w:alias w:val="Phase 1 Complete:"/>
                <w:tag w:val="Phase 1 Complete:"/>
                <w:id w:val="-1329051165"/>
                <w:placeholder>
                  <w:docPart w:val="91F3B0117A7B4BD1A1E1E19B0D3158AC"/>
                </w:placeholder>
                <w:temporary/>
                <w:showingPlcHdr/>
                <w15:appearance w15:val="hidden"/>
              </w:sdtPr>
              <w:sdtContent>
                <w:r>
                  <w:t>Phase 1 Complete</w:t>
                </w:r>
              </w:sdtContent>
            </w:sdt>
          </w:p>
        </w:tc>
        <w:tc>
          <w:tcPr>
            <w:tcW w:w="961" w:type="pct"/>
          </w:tcPr>
          <w:p w:rsidR="004630BE" w:rsidP="004630BE" w:rsidRDefault="004630BE" w14:paraId="03901748" w14:textId="3186F633">
            <w:pPr>
              <w:jc w:val="center"/>
            </w:pPr>
            <w:r>
              <w:t>*****</w:t>
            </w:r>
          </w:p>
        </w:tc>
        <w:tc>
          <w:tcPr>
            <w:tcW w:w="961" w:type="pct"/>
          </w:tcPr>
          <w:p w:rsidR="004630BE" w:rsidP="004630BE" w:rsidRDefault="004630BE" w14:paraId="49D9DB1B" w14:textId="1A99C0D0">
            <w:pPr>
              <w:jc w:val="center"/>
            </w:pPr>
            <w:r>
              <w:t>*****</w:t>
            </w:r>
          </w:p>
        </w:tc>
        <w:tc>
          <w:tcPr>
            <w:tcW w:w="962" w:type="pct"/>
          </w:tcPr>
          <w:p w:rsidR="004630BE" w:rsidP="004630BE" w:rsidRDefault="004630BE" w14:paraId="45B76C41" w14:textId="732A8E67">
            <w:pPr>
              <w:jc w:val="center"/>
            </w:pPr>
            <w:r>
              <w:t>*****</w:t>
            </w:r>
          </w:p>
        </w:tc>
      </w:tr>
      <w:tr w:rsidR="004630BE" w:rsidTr="00FC68B0" w14:paraId="12AE46B3" w14:textId="77777777">
        <w:tc>
          <w:tcPr>
            <w:tcW w:w="2116" w:type="pct"/>
          </w:tcPr>
          <w:p w:rsidR="004630BE" w:rsidP="004630BE" w:rsidRDefault="004630BE" w14:paraId="0B095D76" w14:textId="77777777">
            <w:sdt>
              <w:sdtPr>
                <w:alias w:val="Milestone 3:"/>
                <w:tag w:val="Milestone 3:"/>
                <w:id w:val="1376040107"/>
                <w:placeholder>
                  <w:docPart w:val="4E3A1813754E4163BD31F0A532AC5197"/>
                </w:placeholder>
                <w:temporary/>
                <w:showingPlcHdr/>
                <w15:appearance w15:val="hidden"/>
              </w:sdtPr>
              <w:sdtContent>
                <w:r>
                  <w:t>Milestone 3</w:t>
                </w:r>
              </w:sdtContent>
            </w:sdt>
          </w:p>
        </w:tc>
        <w:tc>
          <w:tcPr>
            <w:tcW w:w="961" w:type="pct"/>
          </w:tcPr>
          <w:p w:rsidR="004630BE" w:rsidP="004630BE" w:rsidRDefault="004630BE" w14:paraId="01531C23" w14:textId="219FD267">
            <w:pPr>
              <w:jc w:val="center"/>
            </w:pPr>
            <w:r>
              <w:t>*****</w:t>
            </w:r>
          </w:p>
        </w:tc>
        <w:tc>
          <w:tcPr>
            <w:tcW w:w="961" w:type="pct"/>
          </w:tcPr>
          <w:p w:rsidR="004630BE" w:rsidP="004630BE" w:rsidRDefault="004630BE" w14:paraId="6C6B1AE4" w14:textId="1786B24C">
            <w:pPr>
              <w:jc w:val="center"/>
            </w:pPr>
            <w:r>
              <w:t>*****</w:t>
            </w:r>
          </w:p>
        </w:tc>
        <w:tc>
          <w:tcPr>
            <w:tcW w:w="962" w:type="pct"/>
          </w:tcPr>
          <w:p w:rsidR="004630BE" w:rsidP="004630BE" w:rsidRDefault="004630BE" w14:paraId="63F3952A" w14:textId="42A60219">
            <w:pPr>
              <w:jc w:val="center"/>
            </w:pPr>
            <w:r>
              <w:t>*****</w:t>
            </w:r>
          </w:p>
        </w:tc>
      </w:tr>
      <w:tr w:rsidR="004630BE" w:rsidTr="00FC68B0" w14:paraId="655D4D66" w14:textId="77777777">
        <w:tc>
          <w:tcPr>
            <w:tcW w:w="2116" w:type="pct"/>
          </w:tcPr>
          <w:p w:rsidR="004630BE" w:rsidP="004630BE" w:rsidRDefault="004630BE" w14:paraId="42DAFDB8" w14:textId="77777777">
            <w:sdt>
              <w:sdtPr>
                <w:alias w:val="Milestone 4:"/>
                <w:tag w:val="Milestone 4:"/>
                <w:id w:val="2137753454"/>
                <w:placeholder>
                  <w:docPart w:val="AC79A702EF84483CA7786FCB6D76B682"/>
                </w:placeholder>
                <w:temporary/>
                <w:showingPlcHdr/>
                <w15:appearance w15:val="hidden"/>
              </w:sdtPr>
              <w:sdtContent>
                <w:r>
                  <w:t>Milestone 4</w:t>
                </w:r>
              </w:sdtContent>
            </w:sdt>
          </w:p>
        </w:tc>
        <w:tc>
          <w:tcPr>
            <w:tcW w:w="961" w:type="pct"/>
          </w:tcPr>
          <w:p w:rsidR="004630BE" w:rsidP="004630BE" w:rsidRDefault="004630BE" w14:paraId="66445AA0" w14:textId="0B578506">
            <w:pPr>
              <w:jc w:val="center"/>
            </w:pPr>
            <w:r>
              <w:t>*****</w:t>
            </w:r>
          </w:p>
        </w:tc>
        <w:tc>
          <w:tcPr>
            <w:tcW w:w="961" w:type="pct"/>
          </w:tcPr>
          <w:p w:rsidR="004630BE" w:rsidP="004630BE" w:rsidRDefault="004630BE" w14:paraId="6755A3B5" w14:textId="2572D312">
            <w:pPr>
              <w:jc w:val="center"/>
            </w:pPr>
            <w:r>
              <w:t>*****</w:t>
            </w:r>
          </w:p>
        </w:tc>
        <w:tc>
          <w:tcPr>
            <w:tcW w:w="962" w:type="pct"/>
          </w:tcPr>
          <w:p w:rsidR="004630BE" w:rsidP="004630BE" w:rsidRDefault="004630BE" w14:paraId="5B76530F" w14:textId="75AB5C82">
            <w:pPr>
              <w:jc w:val="center"/>
            </w:pPr>
            <w:r>
              <w:t>*****</w:t>
            </w:r>
          </w:p>
        </w:tc>
      </w:tr>
      <w:tr w:rsidR="004630BE" w:rsidTr="00FC68B0" w14:paraId="2A1A8E24" w14:textId="77777777">
        <w:tc>
          <w:tcPr>
            <w:tcW w:w="2116" w:type="pct"/>
          </w:tcPr>
          <w:p w:rsidR="004630BE" w:rsidP="004630BE" w:rsidRDefault="004630BE" w14:paraId="476F31EC" w14:textId="77777777">
            <w:sdt>
              <w:sdtPr>
                <w:alias w:val="Phase 2 Complete:"/>
                <w:tag w:val="Phase 2 Complete:"/>
                <w:id w:val="-2080668784"/>
                <w:placeholder>
                  <w:docPart w:val="189C76E44E5747B29F99A8482E5F2182"/>
                </w:placeholder>
                <w:temporary/>
                <w:showingPlcHdr/>
                <w15:appearance w15:val="hidden"/>
              </w:sdtPr>
              <w:sdtContent>
                <w:r>
                  <w:t>Phase 2 Complete</w:t>
                </w:r>
              </w:sdtContent>
            </w:sdt>
          </w:p>
        </w:tc>
        <w:tc>
          <w:tcPr>
            <w:tcW w:w="961" w:type="pct"/>
          </w:tcPr>
          <w:p w:rsidR="004630BE" w:rsidP="004630BE" w:rsidRDefault="004630BE" w14:paraId="0FDB0BD8" w14:textId="3796F539">
            <w:pPr>
              <w:jc w:val="center"/>
            </w:pPr>
            <w:r>
              <w:t>*****</w:t>
            </w:r>
          </w:p>
        </w:tc>
        <w:tc>
          <w:tcPr>
            <w:tcW w:w="961" w:type="pct"/>
          </w:tcPr>
          <w:p w:rsidR="004630BE" w:rsidP="004630BE" w:rsidRDefault="004630BE" w14:paraId="61622087" w14:textId="41181BA0">
            <w:pPr>
              <w:jc w:val="center"/>
            </w:pPr>
            <w:r>
              <w:t>*****</w:t>
            </w:r>
          </w:p>
        </w:tc>
        <w:tc>
          <w:tcPr>
            <w:tcW w:w="962" w:type="pct"/>
          </w:tcPr>
          <w:p w:rsidR="004630BE" w:rsidP="004630BE" w:rsidRDefault="004630BE" w14:paraId="0C86CAB1" w14:textId="4A08E8DA">
            <w:pPr>
              <w:jc w:val="center"/>
            </w:pPr>
            <w:r>
              <w:t>*****</w:t>
            </w:r>
          </w:p>
        </w:tc>
      </w:tr>
      <w:tr w:rsidR="004630BE" w:rsidTr="00FC68B0" w14:paraId="51F2BF43" w14:textId="77777777">
        <w:tc>
          <w:tcPr>
            <w:tcW w:w="2116" w:type="pct"/>
          </w:tcPr>
          <w:p w:rsidR="004630BE" w:rsidP="004630BE" w:rsidRDefault="004630BE" w14:paraId="57CBCA80" w14:textId="77777777">
            <w:sdt>
              <w:sdtPr>
                <w:alias w:val="Milestone 5:"/>
                <w:tag w:val="Milestone 5:"/>
                <w:id w:val="196678032"/>
                <w:placeholder>
                  <w:docPart w:val="3BAE5F6010A54A17B6336C843CAFF76D"/>
                </w:placeholder>
                <w:temporary/>
                <w:showingPlcHdr/>
                <w15:appearance w15:val="hidden"/>
              </w:sdtPr>
              <w:sdtContent>
                <w:r>
                  <w:t>Milestone 5</w:t>
                </w:r>
              </w:sdtContent>
            </w:sdt>
          </w:p>
        </w:tc>
        <w:tc>
          <w:tcPr>
            <w:tcW w:w="961" w:type="pct"/>
          </w:tcPr>
          <w:p w:rsidR="004630BE" w:rsidP="004630BE" w:rsidRDefault="004630BE" w14:paraId="40247F05" w14:textId="354A4E78">
            <w:pPr>
              <w:jc w:val="center"/>
            </w:pPr>
            <w:r>
              <w:t>*****</w:t>
            </w:r>
          </w:p>
        </w:tc>
        <w:tc>
          <w:tcPr>
            <w:tcW w:w="961" w:type="pct"/>
          </w:tcPr>
          <w:p w:rsidR="004630BE" w:rsidP="004630BE" w:rsidRDefault="004630BE" w14:paraId="5329B995" w14:textId="54E8AAE8">
            <w:pPr>
              <w:jc w:val="center"/>
            </w:pPr>
            <w:r>
              <w:t>*****</w:t>
            </w:r>
          </w:p>
        </w:tc>
        <w:tc>
          <w:tcPr>
            <w:tcW w:w="962" w:type="pct"/>
          </w:tcPr>
          <w:p w:rsidR="004630BE" w:rsidP="004630BE" w:rsidRDefault="004630BE" w14:paraId="02C17002" w14:textId="52D9D653">
            <w:pPr>
              <w:jc w:val="center"/>
            </w:pPr>
            <w:r>
              <w:t>*****</w:t>
            </w:r>
          </w:p>
        </w:tc>
      </w:tr>
      <w:tr w:rsidR="004630BE" w:rsidTr="00FC68B0" w14:paraId="3895FB97" w14:textId="77777777">
        <w:tc>
          <w:tcPr>
            <w:tcW w:w="2116" w:type="pct"/>
          </w:tcPr>
          <w:p w:rsidR="004630BE" w:rsidP="004630BE" w:rsidRDefault="004630BE" w14:paraId="68A05291" w14:textId="77777777">
            <w:sdt>
              <w:sdtPr>
                <w:alias w:val="Milestone 6:"/>
                <w:tag w:val="Milestone 6:"/>
                <w:id w:val="-234399056"/>
                <w:placeholder>
                  <w:docPart w:val="1BF655E297794CC19B5B161E58013A35"/>
                </w:placeholder>
                <w:temporary/>
                <w:showingPlcHdr/>
                <w15:appearance w15:val="hidden"/>
              </w:sdtPr>
              <w:sdtContent>
                <w:r>
                  <w:t>Milestone 6</w:t>
                </w:r>
              </w:sdtContent>
            </w:sdt>
          </w:p>
        </w:tc>
        <w:tc>
          <w:tcPr>
            <w:tcW w:w="961" w:type="pct"/>
          </w:tcPr>
          <w:p w:rsidR="004630BE" w:rsidP="004630BE" w:rsidRDefault="004630BE" w14:paraId="698C84BA" w14:textId="7EB1255C">
            <w:pPr>
              <w:jc w:val="center"/>
            </w:pPr>
            <w:r>
              <w:t>*****</w:t>
            </w:r>
          </w:p>
        </w:tc>
        <w:tc>
          <w:tcPr>
            <w:tcW w:w="961" w:type="pct"/>
          </w:tcPr>
          <w:p w:rsidR="004630BE" w:rsidP="004630BE" w:rsidRDefault="004630BE" w14:paraId="4ECCBDAB" w14:textId="7CF161B1">
            <w:pPr>
              <w:jc w:val="center"/>
            </w:pPr>
            <w:r>
              <w:t>*****</w:t>
            </w:r>
          </w:p>
        </w:tc>
        <w:tc>
          <w:tcPr>
            <w:tcW w:w="962" w:type="pct"/>
          </w:tcPr>
          <w:p w:rsidR="004630BE" w:rsidP="004630BE" w:rsidRDefault="004630BE" w14:paraId="1F952AC1" w14:textId="0A0013E9">
            <w:pPr>
              <w:jc w:val="center"/>
            </w:pPr>
            <w:r>
              <w:t>*****</w:t>
            </w:r>
          </w:p>
        </w:tc>
      </w:tr>
      <w:tr w:rsidR="004630BE" w:rsidTr="00FC68B0" w14:paraId="20076256" w14:textId="77777777">
        <w:tc>
          <w:tcPr>
            <w:tcW w:w="2116" w:type="pct"/>
          </w:tcPr>
          <w:p w:rsidR="004630BE" w:rsidP="004630BE" w:rsidRDefault="004630BE" w14:paraId="6CE1A2A6" w14:textId="77777777">
            <w:sdt>
              <w:sdtPr>
                <w:alias w:val="Project End:"/>
                <w:tag w:val="Project End:"/>
                <w:id w:val="303820675"/>
                <w:placeholder>
                  <w:docPart w:val="95BDAE93619B4651B3C1CD7A795ADFE9"/>
                </w:placeholder>
                <w:temporary/>
                <w:showingPlcHdr/>
                <w15:appearance w15:val="hidden"/>
              </w:sdtPr>
              <w:sdtContent>
                <w:r>
                  <w:t>Project End</w:t>
                </w:r>
              </w:sdtContent>
            </w:sdt>
          </w:p>
        </w:tc>
        <w:tc>
          <w:tcPr>
            <w:tcW w:w="961" w:type="pct"/>
          </w:tcPr>
          <w:p w:rsidR="004630BE" w:rsidP="004630BE" w:rsidRDefault="004630BE" w14:paraId="2729AF7F" w14:textId="6CF33D78">
            <w:pPr>
              <w:jc w:val="center"/>
            </w:pPr>
            <w:r>
              <w:t>*****</w:t>
            </w:r>
          </w:p>
        </w:tc>
        <w:tc>
          <w:tcPr>
            <w:tcW w:w="961" w:type="pct"/>
          </w:tcPr>
          <w:p w:rsidR="004630BE" w:rsidP="004630BE" w:rsidRDefault="004630BE" w14:paraId="053E51EA" w14:textId="533DB438">
            <w:pPr>
              <w:jc w:val="center"/>
            </w:pPr>
            <w:r>
              <w:t>*****</w:t>
            </w:r>
          </w:p>
        </w:tc>
        <w:tc>
          <w:tcPr>
            <w:tcW w:w="962" w:type="pct"/>
          </w:tcPr>
          <w:p w:rsidR="004630BE" w:rsidP="004630BE" w:rsidRDefault="004630BE" w14:paraId="42D92904" w14:textId="40087862">
            <w:pPr>
              <w:jc w:val="center"/>
            </w:pPr>
            <w:r>
              <w:t>*****</w:t>
            </w:r>
          </w:p>
        </w:tc>
      </w:tr>
    </w:tbl>
    <w:p w:rsidR="001273C1" w:rsidRDefault="00DA1FDF" w14:paraId="56543596" w14:textId="77777777">
      <w:pPr>
        <w:pStyle w:val="Heading2"/>
      </w:pPr>
      <w:sdt>
        <w:sdtPr>
          <w:alias w:val="Supplied Material:"/>
          <w:tag w:val="Supplied Material:"/>
          <w:id w:val="-107743599"/>
          <w:placeholder>
            <w:docPart w:val="0E917EA7274A4AF5B31094BB730A264D"/>
          </w:placeholder>
          <w:temporary/>
          <w:showingPlcHdr/>
          <w15:appearance w15:val="hidden"/>
        </w:sdtPr>
        <w:sdtEndPr/>
        <w:sdtContent>
          <w:r w:rsidR="000322BF">
            <w:t>Supplied Material</w:t>
          </w:r>
        </w:sdtContent>
      </w:sdt>
    </w:p>
    <w:p w:rsidR="001273C1" w:rsidRDefault="00DA1FDF" w14:paraId="7798AC1B" w14:textId="1EB26FAD">
      <w:sdt>
        <w:sdtPr>
          <w:alias w:val="Enter description:"/>
          <w:tag w:val="Enter description:"/>
          <w:id w:val="111255350"/>
          <w:placeholder>
            <w:docPart w:val="096300B39DD14829A8FCEAB4727A5BB9"/>
          </w:placeholder>
          <w:temporary/>
          <w:showingPlcHdr/>
          <w15:appearance w15:val="hidden"/>
        </w:sdtPr>
        <w:sdtEndPr/>
        <w:sdtContent>
          <w:r w:rsidR="000322BF">
            <w:t>The following materials are to be supplied by</w:t>
          </w:r>
        </w:sdtContent>
      </w:sdt>
      <w:r w:rsidR="000322BF">
        <w:t xml:space="preserve"> </w:t>
      </w:r>
      <w:sdt>
        <w:sdtPr>
          <w:alias w:val="Client Name:"/>
          <w:tag w:val="Client Name:"/>
          <w:id w:val="682790320"/>
          <w:placeholder>
            <w:docPart w:val="A9C85CB6E01944B0BBBFE0B6D3EE04B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D68FD">
            <w:t>Captec Ltd</w:t>
          </w:r>
        </w:sdtContent>
      </w:sdt>
      <w:r w:rsidR="00C16778">
        <w:t xml:space="preserve"> </w:t>
      </w:r>
      <w:sdt>
        <w:sdtPr>
          <w:alias w:val="Enter description:"/>
          <w:tag w:val="Enter description:"/>
          <w:id w:val="647105475"/>
          <w:placeholder>
            <w:docPart w:val="E25FAFA49A354991A961B758A47F572B"/>
          </w:placeholder>
          <w:temporary/>
          <w:showingPlcHdr/>
          <w15:appearance w15:val="hidden"/>
        </w:sdtPr>
        <w:sdtEndPr/>
        <w:sdtContent>
          <w:r w:rsidR="000322BF">
            <w:t>for this project. For</w:t>
          </w:r>
        </w:sdtContent>
      </w:sdt>
      <w:r w:rsidR="000322BF">
        <w:t xml:space="preserve"> </w:t>
      </w:r>
      <w:sdt>
        <w:sdtPr>
          <w:alias w:val="Your Company Name:"/>
          <w:tag w:val="Your Company Name:"/>
          <w:id w:val="-246501799"/>
          <w:placeholder>
            <w:docPart w:val="A781DE28272648FFB9FD29EA8981F3E5"/>
          </w:placeholder>
          <w:dataBinding w:prefixMappings="xmlns:ns0='http://schemas.openxmlformats.org/officeDocument/2006/extended-properties' " w:xpath="/ns0:Properties[1]/ns0:Company[1]" w:storeItemID="{6668398D-A668-4E3E-A5EB-62B293D839F1}"/>
          <w15:appearance w15:val="hidden"/>
          <w:text/>
        </w:sdtPr>
        <w:sdtEndPr/>
        <w:sdtContent>
          <w:r w:rsidR="00650E9E">
            <w:t>Departmental Communication application</w:t>
          </w:r>
        </w:sdtContent>
      </w:sdt>
      <w:r w:rsidR="00C16778">
        <w:t xml:space="preserve"> </w:t>
      </w:r>
      <w:sdt>
        <w:sdtPr>
          <w:alias w:val="Enter description:"/>
          <w:tag w:val="Enter description:"/>
          <w:id w:val="-1097096917"/>
          <w:placeholder>
            <w:docPart w:val="A1AFD491B53746B3A77DC298099BF4CF"/>
          </w:placeholder>
          <w:temporary/>
          <w:showingPlcHdr/>
          <w15:appearance w15:val="hidden"/>
        </w:sdtPr>
        <w:sdtEnd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Look w:val="04A0" w:firstRow="1" w:lastRow="0" w:firstColumn="1" w:lastColumn="0" w:noHBand="0" w:noVBand="1"/>
        <w:tblDescription w:val="Materials to be supplied"/>
      </w:tblPr>
      <w:tblGrid>
        <w:gridCol w:w="7555"/>
        <w:gridCol w:w="1795"/>
      </w:tblGrid>
      <w:tr w:rsidR="001273C1" w:rsidTr="001273C1" w14:paraId="5C868BA4" w14:textId="77777777">
        <w:trPr>
          <w:cnfStyle w:val="100000000000" w:firstRow="1" w:lastRow="0" w:firstColumn="0" w:lastColumn="0" w:oddVBand="0" w:evenVBand="0" w:oddHBand="0" w:evenHBand="0" w:firstRowFirstColumn="0" w:firstRowLastColumn="0" w:lastRowFirstColumn="0" w:lastRowLastColumn="0"/>
        </w:trPr>
        <w:tc>
          <w:tcPr>
            <w:tcW w:w="4040" w:type="pct"/>
          </w:tcPr>
          <w:p w:rsidR="001273C1" w:rsidRDefault="00DA1FDF" w14:paraId="370F883D" w14:textId="2D64CC1E">
            <w:sdt>
              <w:sdtPr>
                <w:alias w:val="Materials to be supplied by:"/>
                <w:tag w:val="Materials to be supplied by:"/>
                <w:id w:val="290320298"/>
                <w:placeholder>
                  <w:docPart w:val="57380C9A974849A799B9ABB274BD1221"/>
                </w:placeholder>
                <w:temporary/>
                <w:showingPlcHdr/>
                <w15:appearance w15:val="hidden"/>
              </w:sdtPr>
              <w:sdtEndPr/>
              <w:sdtContent>
                <w:r w:rsidR="000322BF">
                  <w:t>Materials to be supplied by</w:t>
                </w:r>
              </w:sdtContent>
            </w:sdt>
            <w:r w:rsidR="000322BF">
              <w:t xml:space="preserve"> </w:t>
            </w:r>
            <w:sdt>
              <w:sdtPr>
                <w:alias w:val="Client Name:"/>
                <w:tag w:val="Client Name:"/>
                <w:id w:val="1721326459"/>
                <w:placeholder>
                  <w:docPart w:val="A9C85CB6E01944B0BBBFE0B6D3EE04B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D68FD">
                  <w:t>Captec Ltd</w:t>
                </w:r>
              </w:sdtContent>
            </w:sdt>
          </w:p>
        </w:tc>
        <w:tc>
          <w:tcPr>
            <w:tcW w:w="960" w:type="pct"/>
          </w:tcPr>
          <w:p w:rsidR="001273C1" w:rsidRDefault="00DA1FDF" w14:paraId="69EA4C85" w14:textId="77777777">
            <w:sdt>
              <w:sdtPr>
                <w:alias w:val="Due Date:"/>
                <w:tag w:val="Due Date:"/>
                <w:id w:val="1816059702"/>
                <w:placeholder>
                  <w:docPart w:val="03C1FA2E3DF44A019EE35C9394301B8C"/>
                </w:placeholder>
                <w:temporary/>
                <w:showingPlcHdr/>
                <w15:appearance w15:val="hidden"/>
              </w:sdtPr>
              <w:sdtEndPr/>
              <w:sdtContent>
                <w:r w:rsidR="000322BF">
                  <w:t>Due Date*</w:t>
                </w:r>
              </w:sdtContent>
            </w:sdt>
          </w:p>
        </w:tc>
      </w:tr>
      <w:tr w:rsidR="004630BE" w:rsidTr="001273C1" w14:paraId="5A1D8B3D" w14:textId="77777777">
        <w:tc>
          <w:tcPr>
            <w:tcW w:w="4040" w:type="pct"/>
          </w:tcPr>
          <w:p w:rsidR="004630BE" w:rsidP="004630BE" w:rsidRDefault="004630BE" w14:paraId="30A8000D" w14:textId="0720C85D">
            <w:r>
              <w:t>Clients branding and marketing material and guidelines</w:t>
            </w:r>
          </w:p>
        </w:tc>
        <w:tc>
          <w:tcPr>
            <w:tcW w:w="960" w:type="pct"/>
          </w:tcPr>
          <w:p w:rsidR="004630BE" w:rsidP="004630BE" w:rsidRDefault="004630BE" w14:paraId="3816B4A9" w14:textId="37846466">
            <w:pPr>
              <w:jc w:val="center"/>
            </w:pPr>
            <w:r>
              <w:t>*****</w:t>
            </w:r>
          </w:p>
        </w:tc>
      </w:tr>
      <w:tr w:rsidR="004630BE" w:rsidTr="001273C1" w14:paraId="2ED2E18D" w14:textId="77777777">
        <w:tc>
          <w:tcPr>
            <w:tcW w:w="4040" w:type="pct"/>
          </w:tcPr>
          <w:p w:rsidR="004630BE" w:rsidP="004630BE" w:rsidRDefault="004630BE" w14:paraId="3A7386D1" w14:textId="708353AB">
            <w:r>
              <w:t>Product information for creation of the database (excluding NDA related content)</w:t>
            </w:r>
          </w:p>
        </w:tc>
        <w:tc>
          <w:tcPr>
            <w:tcW w:w="960" w:type="pct"/>
          </w:tcPr>
          <w:p w:rsidR="004630BE" w:rsidP="004630BE" w:rsidRDefault="004630BE" w14:paraId="7D07C9BA" w14:textId="6D0C6E6D">
            <w:pPr>
              <w:jc w:val="center"/>
            </w:pPr>
            <w:r>
              <w:t>*****</w:t>
            </w:r>
          </w:p>
        </w:tc>
      </w:tr>
    </w:tbl>
    <w:p w:rsidR="001273C1" w:rsidRDefault="00DA1FDF" w14:paraId="234E5139" w14:textId="6C730AE0">
      <w:pPr>
        <w:pStyle w:val="FootnoteText"/>
      </w:pPr>
      <w:sdt>
        <w:sdtPr>
          <w:alias w:val="Enter description:"/>
          <w:tag w:val="Enter description:"/>
          <w:id w:val="-1065866122"/>
          <w:placeholder>
            <w:docPart w:val="5CCF4626975E44609F7FABFB7125291A"/>
          </w:placeholder>
          <w:temporary/>
          <w:showingPlcHdr/>
          <w15:appearance w15:val="hidden"/>
        </w:sdtPr>
        <w:sdtEndPr/>
        <w:sdtContent>
          <w:r w:rsidR="000322BF">
            <w:t>*We cannot be responsible for cost overruns caused by client’s failure to deliver materials by agreed-upon due dates.</w:t>
          </w:r>
        </w:sdtContent>
      </w:sdt>
    </w:p>
    <w:p w:rsidR="00FD16A3" w:rsidRDefault="00FD16A3" w14:paraId="14751409" w14:textId="1F677AD2">
      <w:pPr>
        <w:pStyle w:val="FootnoteText"/>
      </w:pPr>
      <w:r w:rsidR="17875DB7">
        <w:rPr/>
        <w:t xml:space="preserve">*****At this time information cannot be given regarding timelines until project </w:t>
      </w:r>
      <w:r w:rsidR="17875DB7">
        <w:rPr/>
        <w:t>launch</w:t>
      </w:r>
      <w:r w:rsidR="17875DB7">
        <w:rPr/>
        <w:t xml:space="preserve"> has been agreed internally.</w:t>
      </w:r>
    </w:p>
    <w:p w:rsidR="00DA1FDF" w:rsidRDefault="00DA1FDF" w14:paraId="199854F8" w14:textId="040074AE">
      <w:pPr>
        <w:pStyle w:val="FootnoteText"/>
      </w:pPr>
    </w:p>
    <w:p w:rsidR="00DA1FDF" w:rsidRDefault="00DA1FDF" w14:paraId="2088EEBC" w14:textId="403B6CA0">
      <w:pPr>
        <w:pStyle w:val="FootnoteText"/>
      </w:pPr>
    </w:p>
    <w:p w:rsidR="00DA1FDF" w:rsidRDefault="00DA1FDF" w14:paraId="42C31728" w14:textId="515C3BFC">
      <w:pPr>
        <w:pStyle w:val="FootnoteText"/>
      </w:pPr>
    </w:p>
    <w:p w:rsidR="00DA1FDF" w:rsidRDefault="00DA1FDF" w14:paraId="5A76264F" w14:textId="01A896E5">
      <w:pPr>
        <w:pStyle w:val="FootnoteText"/>
      </w:pPr>
    </w:p>
    <w:p w:rsidR="00DA1FDF" w:rsidRDefault="00DA1FDF" w14:paraId="3BB17BC6" w14:textId="77777777">
      <w:pPr>
        <w:pStyle w:val="FootnoteText"/>
      </w:pPr>
    </w:p>
    <w:p w:rsidR="001273C1" w:rsidP="001B330A" w:rsidRDefault="00DA1FDF" w14:paraId="322DC139" w14:textId="51F8A005">
      <w:pPr>
        <w:pStyle w:val="Heading1"/>
      </w:pPr>
      <w:sdt>
        <w:sdtPr>
          <w:alias w:val="Expected Results:"/>
          <w:tag w:val="Expected Results:"/>
          <w:id w:val="1434475270"/>
          <w:placeholder>
            <w:docPart w:val="1D5436A73ADF4DC0B31FD43FF88D111D"/>
          </w:placeholder>
          <w:temporary/>
          <w:showingPlcHdr/>
          <w15:appearance w15:val="hidden"/>
        </w:sdtPr>
        <w:sdtEndPr/>
        <w:sdtContent>
          <w:r w:rsidR="000322BF">
            <w:t>Expected Results</w:t>
          </w:r>
        </w:sdtContent>
      </w:sdt>
    </w:p>
    <w:p w:rsidR="001273C1" w:rsidRDefault="00DA1FDF" w14:paraId="205A78A2" w14:textId="0189290A">
      <w:sdt>
        <w:sdtPr>
          <w:alias w:val="Enter description:"/>
          <w:tag w:val="Enter description:"/>
          <w:id w:val="-1089621886"/>
          <w:placeholder>
            <w:docPart w:val="8ED4A512B66B48E2A65E7E16ACEDDB59"/>
          </w:placeholder>
          <w:temporary/>
          <w:showingPlcHdr/>
          <w15:appearance w15:val="hidden"/>
        </w:sdtPr>
        <w:sdtEndPr/>
        <w:sdtContent>
          <w:r w:rsidR="000322BF">
            <w:t>We expect our proposed solution to</w:t>
          </w:r>
        </w:sdtContent>
      </w:sdt>
      <w:r w:rsidR="000322BF">
        <w:t xml:space="preserve"> </w:t>
      </w:r>
      <w:sdt>
        <w:sdtPr>
          <w:alias w:val="Client Name:"/>
          <w:tag w:val="Client Name:"/>
          <w:id w:val="1220248248"/>
          <w:placeholder>
            <w:docPart w:val="A9C85CB6E01944B0BBBFE0B6D3EE04B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D68FD">
            <w:t>Captec Ltd</w:t>
          </w:r>
        </w:sdtContent>
      </w:sdt>
      <w:sdt>
        <w:sdtPr>
          <w:alias w:val="Enter description:"/>
          <w:tag w:val="Enter description:"/>
          <w:id w:val="-1970434521"/>
          <w:placeholder>
            <w:docPart w:val="2E52B45FBBCF4DA99A57D2D222B8397A"/>
          </w:placeholder>
          <w:temporary/>
          <w:showingPlcHdr/>
          <w15:appearance w15:val="hidden"/>
        </w:sdtPr>
        <w:sdtEndPr/>
        <w:sdtContent>
          <w:r w:rsidR="000322BF">
            <w:t>’s requirements to provide the following results:</w:t>
          </w:r>
        </w:sdtContent>
      </w:sdt>
    </w:p>
    <w:p w:rsidR="001273C1" w:rsidRDefault="00DA1FDF" w14:paraId="49D298EC" w14:textId="77777777">
      <w:pPr>
        <w:pStyle w:val="Heading2"/>
      </w:pPr>
      <w:sdt>
        <w:sdtPr>
          <w:alias w:val="Financial Benefits:"/>
          <w:tag w:val="Financial Benefits:"/>
          <w:id w:val="1990748065"/>
          <w:placeholder>
            <w:docPart w:val="A822E534796049F7B682FE03FADAF53B"/>
          </w:placeholder>
          <w:temporary/>
          <w:showingPlcHdr/>
          <w15:appearance w15:val="hidden"/>
        </w:sdtPr>
        <w:sdtEndPr/>
        <w:sdtContent>
          <w:r w:rsidR="000322BF">
            <w:t>Financial Benefits</w:t>
          </w:r>
        </w:sdtContent>
      </w:sdt>
    </w:p>
    <w:p w:rsidR="001273C1" w:rsidP="00042CCB" w:rsidRDefault="00DA1FDF" w14:paraId="2F4166CF" w14:textId="05FC9AA7">
      <w:pPr>
        <w:pStyle w:val="ListBullet"/>
        <w:rPr/>
      </w:pPr>
      <w:sdt>
        <w:sdtPr>
          <w:id w:val="43375428"/>
          <w:alias w:val="Result #1:"/>
          <w15:appearance w15:val="hidden"/>
          <w:tag w:val="Result #1:"/>
          <w:temporary/>
          <w:showingPlcHdr/>
          <w:placeholder>
            <w:docPart w:val="C63EF986199C4237B1CFCF93D91C91B9"/>
          </w:placeholder>
        </w:sdtPr>
        <w:sdtContent>
          <w:r w:rsidR="17875DB7">
            <w:rPr/>
            <w:t>Result #1:</w:t>
          </w:r>
        </w:sdtContent>
      </w:sdt>
      <w:r w:rsidR="17875DB7">
        <w:rPr/>
        <w:t xml:space="preserve"> </w:t>
      </w:r>
      <w:r w:rsidR="17875DB7">
        <w:rPr/>
        <w:t>Reduced non chargeable returns due to build</w:t>
      </w:r>
      <w:r w:rsidR="17875DB7">
        <w:rPr/>
        <w:t>/test errors</w:t>
      </w:r>
      <w:r w:rsidR="17875DB7">
        <w:rPr/>
        <w:t>.</w:t>
      </w:r>
    </w:p>
    <w:p w:rsidR="001273C1" w:rsidP="001B330A" w:rsidRDefault="00DA1FDF" w14:paraId="77134915" w14:textId="60014EFF">
      <w:pPr>
        <w:pStyle w:val="ListBullet"/>
        <w:rPr/>
      </w:pPr>
      <w:sdt>
        <w:sdtPr>
          <w:id w:val="650353876"/>
          <w:alias w:val="Result #2:"/>
          <w15:appearance w15:val="hidden"/>
          <w:tag w:val="Result #2:"/>
          <w:temporary/>
          <w:showingPlcHdr/>
          <w:placeholder>
            <w:docPart w:val="9047F3557BBF4939B41434CDE2CD7623"/>
          </w:placeholder>
        </w:sdtPr>
        <w:sdtContent>
          <w:r w:rsidR="17875DB7">
            <w:rPr/>
            <w:t>Result #2:</w:t>
          </w:r>
        </w:sdtContent>
      </w:sdt>
      <w:r w:rsidR="17875DB7">
        <w:rPr/>
        <w:t xml:space="preserve"> </w:t>
      </w:r>
      <w:r w:rsidR="17875DB7">
        <w:rPr/>
        <w:t>Reduced time on non-profit generating activities</w:t>
      </w:r>
      <w:r w:rsidR="17875DB7">
        <w:rPr/>
        <w:t>.</w:t>
      </w:r>
    </w:p>
    <w:p w:rsidR="006C5ECB" w:rsidP="001B330A" w:rsidRDefault="00DA1FDF" w14:paraId="01118CE7" w14:textId="39C2D6F0">
      <w:pPr>
        <w:pStyle w:val="Heading2"/>
      </w:pPr>
      <w:sdt>
        <w:sdtPr>
          <w:alias w:val="Other Benefits:"/>
          <w:tag w:val="Other Benefits:"/>
          <w:id w:val="-1006202281"/>
          <w:placeholder>
            <w:docPart w:val="5DDD81D7083B4816B3BFF0F806783218"/>
          </w:placeholder>
          <w:temporary/>
          <w:showingPlcHdr/>
          <w15:appearance w15:val="hidden"/>
        </w:sdtPr>
        <w:sdtEndPr/>
        <w:sdtContent>
          <w:r w:rsidR="006C5ECB">
            <w:t>Other Benefits</w:t>
          </w:r>
        </w:sdtContent>
      </w:sdt>
    </w:p>
    <w:p w:rsidR="00D42CBE" w:rsidP="00D42CBE" w:rsidRDefault="00D42CBE" w14:paraId="2FA6ABFA" w14:textId="5BE73621">
      <w:pPr>
        <w:pStyle w:val="ListParagraph"/>
        <w:numPr>
          <w:ilvl w:val="0"/>
          <w:numId w:val="15"/>
        </w:numPr>
        <w:rPr/>
      </w:pPr>
      <w:r w:rsidR="17875DB7">
        <w:rPr/>
        <w:t>Reduction in additional BMS material.</w:t>
      </w:r>
    </w:p>
    <w:p w:rsidR="00E54386" w:rsidP="00D42CBE" w:rsidRDefault="00D42CBE" w14:paraId="3491A15F" w14:textId="2BCE06A8">
      <w:pPr>
        <w:pStyle w:val="ListParagraph"/>
        <w:numPr>
          <w:ilvl w:val="0"/>
          <w:numId w:val="15"/>
        </w:numPr>
        <w:rPr/>
      </w:pPr>
      <w:sdt>
        <w:sdtPr>
          <w:id w:val="1310859915"/>
          <w:alias w:val="Result #2:"/>
          <w15:appearance w15:val="hidden"/>
          <w:tag w:val="Result #2:"/>
          <w:temporary/>
          <w:showingPlcHdr/>
          <w:placeholder>
            <w:docPart w:val="5561F64D9BA84C1CAA71B4EEA6A5813B"/>
          </w:placeholder>
        </w:sdtPr>
        <w:sdtContent>
          <w:r w:rsidR="17875DB7">
            <w:rPr/>
            <w:t>Result #2:</w:t>
          </w:r>
        </w:sdtContent>
      </w:sdt>
      <w:r w:rsidR="17875DB7">
        <w:rPr/>
        <w:t xml:space="preserve"> Greater free form communication between departments</w:t>
      </w:r>
      <w:r w:rsidR="17875DB7">
        <w:rPr/>
        <w:t>.</w:t>
      </w:r>
    </w:p>
    <w:p w:rsidR="00D42CBE" w:rsidP="00D42CBE" w:rsidRDefault="00E54386" w14:paraId="00562A5F" w14:textId="5485CB1D">
      <w:pPr>
        <w:pStyle w:val="ListParagraph"/>
        <w:numPr>
          <w:ilvl w:val="0"/>
          <w:numId w:val="15"/>
        </w:numPr>
        <w:rPr/>
      </w:pPr>
      <w:r w:rsidR="17875DB7">
        <w:rPr/>
        <w:t>Result</w:t>
      </w:r>
      <w:r w:rsidR="17875DB7">
        <w:rPr/>
        <w:t xml:space="preserve"> </w:t>
      </w:r>
      <w:r w:rsidR="17875DB7">
        <w:rPr/>
        <w:t>#3:</w:t>
      </w:r>
      <w:r w:rsidR="17875DB7">
        <w:rPr/>
        <w:t xml:space="preserve"> Opportunity to potentially use supplied code for other internal tasks.</w:t>
      </w:r>
      <w:r w:rsidR="17875DB7">
        <w:rPr/>
        <w:t xml:space="preserve">  </w:t>
      </w:r>
    </w:p>
    <w:p w:rsidR="001273C1" w:rsidRDefault="00DA1FDF" w14:paraId="19572860" w14:textId="77777777">
      <w:pPr>
        <w:pStyle w:val="Heading1"/>
      </w:pPr>
      <w:sdt>
        <w:sdtPr>
          <w:alias w:val="Conclusion:"/>
          <w:tag w:val="Conclusion:"/>
          <w:id w:val="-448547010"/>
          <w:placeholder>
            <w:docPart w:val="1A59E673495842AAAF39162EFE5BAE42"/>
          </w:placeholder>
          <w:temporary/>
          <w:showingPlcHdr/>
          <w15:appearance w15:val="hidden"/>
        </w:sdtPr>
        <w:sdtEndPr/>
        <w:sdtContent>
          <w:r w:rsidR="006C5ECB">
            <w:t>Conclusion</w:t>
          </w:r>
        </w:sdtContent>
      </w:sdt>
    </w:p>
    <w:p w:rsidR="006C5ECB" w:rsidRDefault="006C5ECB" w14:paraId="1E02B1B7" w14:textId="77777777">
      <w:pPr>
        <w:pStyle w:val="NoSpacing"/>
      </w:pPr>
    </w:p>
    <w:p w:rsidR="001273C1" w:rsidRDefault="00DA1FDF" w14:paraId="686886F4" w14:textId="0324FC37">
      <w:sdt>
        <w:sdtPr>
          <w:alias w:val="Enter description:"/>
          <w:tag w:val="Enter description:"/>
          <w:id w:val="-2107795705"/>
          <w:placeholder>
            <w:docPart w:val="936CBDE4A3BA4CE9B2141C8BD93F8A4C"/>
          </w:placeholder>
          <w:temporary/>
          <w:showingPlcHdr/>
          <w15:appearance w15:val="hidden"/>
        </w:sdtPr>
        <w:sdtEndPr/>
        <w:sdtContent>
          <w:r w:rsidR="006C5ECB">
            <w:t>We look forward to working with</w:t>
          </w:r>
        </w:sdtContent>
      </w:sdt>
      <w:r w:rsidR="006C5ECB">
        <w:t xml:space="preserve"> </w:t>
      </w:r>
      <w:sdt>
        <w:sdtPr>
          <w:alias w:val="Client Name:"/>
          <w:tag w:val="Client Name:"/>
          <w:id w:val="-1289347767"/>
          <w:placeholder>
            <w:docPart w:val="A9C85CB6E01944B0BBBFE0B6D3EE04B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D68FD">
            <w:t>Captec Ltd</w:t>
          </w:r>
        </w:sdtContent>
      </w:sdt>
      <w:r w:rsidR="00C16778">
        <w:t xml:space="preserve"> </w:t>
      </w:r>
      <w:r w:rsidR="00C02A49">
        <w:t xml:space="preserve">and supporting the continued growth of the </w:t>
      </w:r>
      <w:r w:rsidR="000F4B3E">
        <w:t xml:space="preserve">products and services offered to its numerous </w:t>
      </w:r>
      <w:r w:rsidR="000D4AE6">
        <w:t xml:space="preserve">customers and </w:t>
      </w:r>
      <w:r w:rsidR="00D246CF">
        <w:t>sectors.</w:t>
      </w:r>
      <w:r w:rsidR="006C5ECB">
        <w:t xml:space="preserve"> </w:t>
      </w:r>
      <w:r w:rsidR="00C16778">
        <w:t xml:space="preserve"> </w:t>
      </w:r>
      <w:sdt>
        <w:sdtPr>
          <w:alias w:val="Enter description:"/>
          <w:tag w:val="Enter description:"/>
          <w:id w:val="-130255896"/>
          <w:placeholder>
            <w:docPart w:val="7648D7ACC9F04C678AD1088C0A3E0223"/>
          </w:placeholder>
          <w:temporary/>
          <w:showingPlcHdr/>
          <w15:appearance w15:val="hidden"/>
        </w:sdtPr>
        <w:sdtEndPr/>
        <w:sdtContent>
          <w:r w:rsidR="006C5ECB">
            <w:t>We are confident that we can meet the challenges ahead, and stand ready to partner with you in delivering an effective IT support solution.</w:t>
          </w:r>
        </w:sdtContent>
      </w:sdt>
    </w:p>
    <w:p w:rsidR="006C5ECB" w:rsidP="006C5ECB" w:rsidRDefault="00DA1FDF" w14:paraId="0D0E37CE" w14:textId="5CC5341C">
      <w:sdt>
        <w:sdtPr>
          <w:alias w:val="Enter description:"/>
          <w:tag w:val="Enter description:"/>
          <w:id w:val="-1881157784"/>
          <w:placeholder>
            <w:docPart w:val="2E87906218DD49318456BF0C79835EE4"/>
          </w:placeholder>
          <w:temporary/>
          <w:showingPlcHdr/>
          <w15:appearance w15:val="hidden"/>
        </w:sdtPr>
        <w:sdtEndPr/>
        <w:sdtContent>
          <w:r w:rsidR="006C5ECB">
            <w:t>If you have questions on this proposal, feel free to contact</w:t>
          </w:r>
        </w:sdtContent>
      </w:sdt>
      <w:r w:rsidR="006C5ECB">
        <w:t xml:space="preserve"> </w:t>
      </w:r>
      <w:r w:rsidR="000D4AE6">
        <w:t>Chaz Goddard</w:t>
      </w:r>
      <w:r w:rsidR="00C16778">
        <w:t xml:space="preserve"> </w:t>
      </w:r>
      <w:sdt>
        <w:sdtPr>
          <w:alias w:val="Enter description:"/>
          <w:tag w:val="Enter description:"/>
          <w:id w:val="1101151397"/>
          <w:placeholder>
            <w:docPart w:val="41C85FD317B04AD3BE0EBA3774262C16"/>
          </w:placeholder>
          <w:temporary/>
          <w:showingPlcHdr/>
          <w15:appearance w15:val="hidden"/>
        </w:sdtPr>
        <w:sdtEndPr/>
        <w:sdtContent>
          <w:r w:rsidR="006C5ECB">
            <w:t>at your convenience by email at</w:t>
          </w:r>
        </w:sdtContent>
      </w:sdt>
      <w:r w:rsidR="006C5ECB">
        <w:t xml:space="preserve"> </w:t>
      </w:r>
      <w:r w:rsidR="000D4AE6">
        <w:t>4000</w:t>
      </w:r>
      <w:r w:rsidR="009B70EC">
        <w:t>4450@petroc.ac.uk</w:t>
      </w:r>
      <w:r w:rsidR="00C16778">
        <w:t xml:space="preserve">. </w:t>
      </w:r>
      <w:sdt>
        <w:sdtPr>
          <w:alias w:val="Enter description:"/>
          <w:tag w:val="Enter description:"/>
          <w:id w:val="1224176453"/>
          <w:placeholder>
            <w:docPart w:val="98DEBD850D47445EBE51D754DFE036F5"/>
          </w:placeholder>
          <w:showingPlcHdr/>
          <w15:appearance w15:val="hidden"/>
        </w:sdtPr>
        <w:sdtEndPr/>
        <w:sdtContent>
          <w:r w:rsidR="006C5ECB">
            <w:t>We will be in touch with you next week to arrange a follow-up conversation on the proposal.</w:t>
          </w:r>
        </w:sdtContent>
      </w:sdt>
    </w:p>
    <w:p w:rsidR="000E697B" w:rsidP="006C5ECB" w:rsidRDefault="00DA1FDF" w14:paraId="757F824B" w14:textId="77777777">
      <w:sdt>
        <w:sdtPr>
          <w:alias w:val="Enter Closing:"/>
          <w:tag w:val="Enter Closing:"/>
          <w:id w:val="1833405638"/>
          <w:placeholder>
            <w:docPart w:val="A79F6B2821964EBF9351D750B6737FD6"/>
          </w:placeholder>
          <w:temporary/>
          <w:showingPlcHdr/>
          <w15:appearance w15:val="hidden"/>
        </w:sdtPr>
        <w:sdtEndPr/>
        <w:sdtContent>
          <w:r w:rsidR="000E697B">
            <w:t>Thank you for your consideration</w:t>
          </w:r>
        </w:sdtContent>
      </w:sdt>
      <w:r w:rsidR="000E697B">
        <w:t>,</w:t>
      </w:r>
    </w:p>
    <w:p w:rsidR="001273C1" w:rsidRDefault="009B70EC" w14:paraId="37B67ABF" w14:textId="553CFE35">
      <w:pPr>
        <w:pStyle w:val="Signature"/>
      </w:pPr>
      <w:r>
        <w:t>Chaz Goddard</w:t>
      </w:r>
      <w:r w:rsidR="00C16778">
        <w:br/>
      </w:r>
      <w:r>
        <w:t>Pro</w:t>
      </w:r>
      <w:r w:rsidR="00C20C84">
        <w:t xml:space="preserve">ject client </w:t>
      </w:r>
      <w:r w:rsidR="00D246CF">
        <w:t>liaison</w:t>
      </w:r>
    </w:p>
    <w:sectPr w:rsidR="001273C1">
      <w:footerReference w:type="default" r:id="rId7"/>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0E9E" w:rsidRDefault="00650E9E" w14:paraId="67F9886D" w14:textId="77777777">
      <w:pPr>
        <w:spacing w:after="0" w:line="240" w:lineRule="auto"/>
      </w:pPr>
      <w:r>
        <w:separator/>
      </w:r>
    </w:p>
  </w:endnote>
  <w:endnote w:type="continuationSeparator" w:id="0">
    <w:p w:rsidR="00650E9E" w:rsidRDefault="00650E9E" w14:paraId="237A76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75F" w:rsidP="0088175F" w:rsidRDefault="0088175F" w14:paraId="0F6EF356" w14:textId="77777777">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0E9E" w:rsidRDefault="00650E9E" w14:paraId="6B2E502D" w14:textId="77777777">
      <w:pPr>
        <w:spacing w:after="0" w:line="240" w:lineRule="auto"/>
      </w:pPr>
      <w:r>
        <w:separator/>
      </w:r>
    </w:p>
  </w:footnote>
  <w:footnote w:type="continuationSeparator" w:id="0">
    <w:p w:rsidR="00650E9E" w:rsidRDefault="00650E9E" w14:paraId="63F816B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A42BDB"/>
    <w:multiLevelType w:val="hybridMultilevel"/>
    <w:tmpl w:val="6A188AA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650004BF"/>
    <w:multiLevelType w:val="hybridMultilevel"/>
    <w:tmpl w:val="90F444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hint="default" w:ascii="Symbol" w:hAnsi="Symbol"/>
        <w:color w:val="2E74B5" w:themeColor="accent1" w:themeShade="BF"/>
      </w:rPr>
    </w:lvl>
    <w:lvl w:ilvl="1">
      <w:start w:val="1"/>
      <w:numFmt w:val="bullet"/>
      <w:lvlText w:val="o"/>
      <w:lvlJc w:val="left"/>
      <w:pPr>
        <w:ind w:left="1440" w:hanging="360"/>
      </w:pPr>
      <w:rPr>
        <w:rFonts w:hint="default" w:ascii="Courier New" w:hAnsi="Courier New"/>
        <w:color w:val="2E74B5" w:themeColor="accent1" w:themeShade="BF"/>
      </w:rPr>
    </w:lvl>
    <w:lvl w:ilvl="2">
      <w:start w:val="1"/>
      <w:numFmt w:val="bullet"/>
      <w:lvlText w:val=""/>
      <w:lvlJc w:val="left"/>
      <w:pPr>
        <w:ind w:left="2160" w:hanging="360"/>
      </w:pPr>
      <w:rPr>
        <w:rFonts w:hint="default" w:ascii="Wingdings" w:hAnsi="Wingdings"/>
        <w:color w:val="2E74B5" w:themeColor="accent1" w:themeShade="BF"/>
      </w:rPr>
    </w:lvl>
    <w:lvl w:ilvl="3">
      <w:start w:val="1"/>
      <w:numFmt w:val="bullet"/>
      <w:lvlText w:val=""/>
      <w:lvlJc w:val="left"/>
      <w:pPr>
        <w:ind w:left="2880" w:hanging="360"/>
      </w:pPr>
      <w:rPr>
        <w:rFonts w:hint="default" w:ascii="Symbol" w:hAnsi="Symbol"/>
        <w:color w:val="2E74B5" w:themeColor="accent1" w:themeShade="BF"/>
      </w:rPr>
    </w:lvl>
    <w:lvl w:ilvl="4">
      <w:start w:val="1"/>
      <w:numFmt w:val="bullet"/>
      <w:lvlText w:val="o"/>
      <w:lvlJc w:val="left"/>
      <w:pPr>
        <w:ind w:left="3600" w:hanging="360"/>
      </w:pPr>
      <w:rPr>
        <w:rFonts w:hint="default" w:ascii="Courier New" w:hAnsi="Courier New"/>
        <w:color w:val="2E74B5" w:themeColor="accent1" w:themeShade="BF"/>
      </w:rPr>
    </w:lvl>
    <w:lvl w:ilvl="5">
      <w:start w:val="1"/>
      <w:numFmt w:val="bullet"/>
      <w:lvlText w:val=""/>
      <w:lvlJc w:val="left"/>
      <w:pPr>
        <w:ind w:left="4320" w:hanging="360"/>
      </w:pPr>
      <w:rPr>
        <w:rFonts w:hint="default" w:ascii="Wingdings" w:hAnsi="Wingdings"/>
        <w:color w:val="2E74B5" w:themeColor="accent1" w:themeShade="BF"/>
      </w:rPr>
    </w:lvl>
    <w:lvl w:ilvl="6">
      <w:start w:val="1"/>
      <w:numFmt w:val="bullet"/>
      <w:lvlText w:val=""/>
      <w:lvlJc w:val="left"/>
      <w:pPr>
        <w:ind w:left="5040" w:hanging="360"/>
      </w:pPr>
      <w:rPr>
        <w:rFonts w:hint="default" w:ascii="Symbol" w:hAnsi="Symbol"/>
        <w:color w:val="2E74B5" w:themeColor="accent1" w:themeShade="BF"/>
      </w:rPr>
    </w:lvl>
    <w:lvl w:ilvl="7">
      <w:start w:val="1"/>
      <w:numFmt w:val="bullet"/>
      <w:lvlText w:val="o"/>
      <w:lvlJc w:val="left"/>
      <w:pPr>
        <w:ind w:left="5760" w:hanging="360"/>
      </w:pPr>
      <w:rPr>
        <w:rFonts w:hint="default" w:ascii="Courier New" w:hAnsi="Courier New"/>
        <w:color w:val="2E74B5" w:themeColor="accent1" w:themeShade="BF"/>
      </w:rPr>
    </w:lvl>
    <w:lvl w:ilvl="8">
      <w:start w:val="1"/>
      <w:numFmt w:val="bullet"/>
      <w:lvlText w:val=""/>
      <w:lvlJc w:val="left"/>
      <w:pPr>
        <w:ind w:left="6480" w:hanging="360"/>
      </w:pPr>
      <w:rPr>
        <w:rFonts w:hint="default" w:ascii="Wingdings" w:hAnsi="Wingdings"/>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9E"/>
    <w:rsid w:val="000322BF"/>
    <w:rsid w:val="00042CCB"/>
    <w:rsid w:val="000C6A97"/>
    <w:rsid w:val="000D4AE6"/>
    <w:rsid w:val="000D68FD"/>
    <w:rsid w:val="000E697B"/>
    <w:rsid w:val="000F4B3E"/>
    <w:rsid w:val="00117948"/>
    <w:rsid w:val="00120788"/>
    <w:rsid w:val="001238BC"/>
    <w:rsid w:val="001273C1"/>
    <w:rsid w:val="001B330A"/>
    <w:rsid w:val="001F64D0"/>
    <w:rsid w:val="002129B0"/>
    <w:rsid w:val="00295C0C"/>
    <w:rsid w:val="002A04F7"/>
    <w:rsid w:val="002E52EE"/>
    <w:rsid w:val="003262F3"/>
    <w:rsid w:val="00346FDE"/>
    <w:rsid w:val="00386778"/>
    <w:rsid w:val="004630BE"/>
    <w:rsid w:val="004B5850"/>
    <w:rsid w:val="004E5035"/>
    <w:rsid w:val="004F5C8E"/>
    <w:rsid w:val="00517215"/>
    <w:rsid w:val="00545041"/>
    <w:rsid w:val="00590B0E"/>
    <w:rsid w:val="00650E9E"/>
    <w:rsid w:val="00680FA8"/>
    <w:rsid w:val="006C5ECB"/>
    <w:rsid w:val="0071603F"/>
    <w:rsid w:val="007226FE"/>
    <w:rsid w:val="00741991"/>
    <w:rsid w:val="0076017A"/>
    <w:rsid w:val="007A5AAD"/>
    <w:rsid w:val="00805667"/>
    <w:rsid w:val="0081513F"/>
    <w:rsid w:val="0088175F"/>
    <w:rsid w:val="008961F2"/>
    <w:rsid w:val="008F0E66"/>
    <w:rsid w:val="008F4E62"/>
    <w:rsid w:val="0092435C"/>
    <w:rsid w:val="00933653"/>
    <w:rsid w:val="00940505"/>
    <w:rsid w:val="00987BCC"/>
    <w:rsid w:val="009A3E0F"/>
    <w:rsid w:val="009B5D53"/>
    <w:rsid w:val="009B70EC"/>
    <w:rsid w:val="009F7ABE"/>
    <w:rsid w:val="00A97CC8"/>
    <w:rsid w:val="00AA4E06"/>
    <w:rsid w:val="00AA528E"/>
    <w:rsid w:val="00AB131D"/>
    <w:rsid w:val="00AF452C"/>
    <w:rsid w:val="00B0209E"/>
    <w:rsid w:val="00B13AE2"/>
    <w:rsid w:val="00B54449"/>
    <w:rsid w:val="00BC617C"/>
    <w:rsid w:val="00BE3CD6"/>
    <w:rsid w:val="00C02A49"/>
    <w:rsid w:val="00C16778"/>
    <w:rsid w:val="00C20C84"/>
    <w:rsid w:val="00C934A2"/>
    <w:rsid w:val="00CC4E29"/>
    <w:rsid w:val="00CC612B"/>
    <w:rsid w:val="00D246CF"/>
    <w:rsid w:val="00D31D4F"/>
    <w:rsid w:val="00D42CBE"/>
    <w:rsid w:val="00D8310F"/>
    <w:rsid w:val="00D930F1"/>
    <w:rsid w:val="00DA1FDF"/>
    <w:rsid w:val="00DD1A14"/>
    <w:rsid w:val="00DD2FC9"/>
    <w:rsid w:val="00DD3056"/>
    <w:rsid w:val="00E54386"/>
    <w:rsid w:val="00EA06FB"/>
    <w:rsid w:val="00ED0C01"/>
    <w:rsid w:val="00EE2E7E"/>
    <w:rsid w:val="00F42EAE"/>
    <w:rsid w:val="00F535B0"/>
    <w:rsid w:val="00F9769D"/>
    <w:rsid w:val="00FB2EE0"/>
    <w:rsid w:val="00FC68B0"/>
    <w:rsid w:val="00FD16A3"/>
    <w:rsid w:val="17875DB7"/>
    <w:rsid w:val="2086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97238"/>
  <w15:chartTrackingRefBased/>
  <w15:docId w15:val="{E670D29E-09A4-4CFC-B9D4-5940527C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61F2"/>
    <w:rPr>
      <w:lang w:val="en-GB"/>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szCs w:val="38"/>
    </w:rPr>
  </w:style>
  <w:style w:type="character" w:styleId="TitleChar" w:customStyle="1">
    <w:name w:val="Title Char"/>
    <w:basedOn w:val="DefaultParagraphFont"/>
    <w:link w:val="Title"/>
    <w:uiPriority w:val="10"/>
    <w:rPr>
      <w:rFonts w:asciiTheme="majorHAnsi" w:hAnsiTheme="majorHAnsi" w:eastAsiaTheme="majorEastAsia"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BE3CD6"/>
    <w:pPr>
      <w:numPr>
        <w:ilvl w:val="1"/>
      </w:numPr>
      <w:pBdr>
        <w:left w:val="double" w:color="1F4E79" w:themeColor="accent1" w:themeShade="80" w:sz="18" w:space="4"/>
      </w:pBdr>
      <w:spacing w:before="80" w:after="160" w:line="280" w:lineRule="exact"/>
    </w:pPr>
    <w:rPr>
      <w:b/>
      <w:bCs/>
      <w:color w:val="2E74B5" w:themeColor="accent1" w:themeShade="BF"/>
      <w:sz w:val="24"/>
      <w:szCs w:val="24"/>
    </w:rPr>
  </w:style>
  <w:style w:type="character" w:styleId="SubtitleChar" w:customStyle="1">
    <w:name w:val="Subtitle Char"/>
    <w:basedOn w:val="DefaultParagraphFont"/>
    <w:link w:val="Subtitle"/>
    <w:uiPriority w:val="11"/>
    <w:rsid w:val="00BE3CD6"/>
    <w:rPr>
      <w:b/>
      <w:bCs/>
      <w:color w:val="2E74B5" w:themeColor="accent1" w:themeShade="BF"/>
      <w:sz w:val="24"/>
      <w:szCs w:val="24"/>
    </w:rPr>
  </w:style>
  <w:style w:type="character" w:styleId="Heading1Char" w:customStyle="1">
    <w:name w:val="Heading 1 Char"/>
    <w:basedOn w:val="DefaultParagraphFont"/>
    <w:link w:val="Heading1"/>
    <w:uiPriority w:val="9"/>
    <w:rPr>
      <w:b/>
      <w:bCs/>
      <w:caps/>
      <w:color w:val="1F4E79" w:themeColor="accent1" w:themeShade="80"/>
      <w:sz w:val="28"/>
      <w:szCs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ipText" w:customStyle="1">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styleId="Heading2Char" w:customStyle="1">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hAnsiTheme="majorHAnsi" w:eastAsiaTheme="majorEastAsia" w:cstheme="majorBidi"/>
      <w:noProof/>
      <w:color w:val="1F4E79" w:themeColor="accent1" w:themeShade="80"/>
      <w:sz w:val="20"/>
      <w:szCs w:val="20"/>
    </w:rPr>
  </w:style>
  <w:style w:type="character" w:styleId="FooterChar" w:customStyle="1">
    <w:name w:val="Footer Char"/>
    <w:basedOn w:val="DefaultParagraphFont"/>
    <w:link w:val="Footer"/>
    <w:uiPriority w:val="99"/>
    <w:rsid w:val="002A04F7"/>
    <w:rPr>
      <w:rFonts w:asciiTheme="majorHAnsi" w:hAnsiTheme="majorHAnsi" w:eastAsiaTheme="majorEastAsia"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posalTable" w:customStyle="1">
    <w:name w:val="Proposal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styleId="FootnoteTextChar" w:customStyle="1">
    <w:name w:val="Footnote Text Char"/>
    <w:basedOn w:val="DefaultParagraphFont"/>
    <w:link w:val="FootnoteText"/>
    <w:uiPriority w:val="12"/>
    <w:rPr>
      <w:i/>
      <w:iCs/>
      <w:sz w:val="14"/>
      <w:szCs w:val="14"/>
    </w:rPr>
  </w:style>
  <w:style w:type="paragraph" w:styleId="TableTextDecimal" w:customStyle="1">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styleId="SignatureChar" w:customStyle="1">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styleId="Heading4Char" w:customStyle="1">
    <w:name w:val="Heading 4 Char"/>
    <w:basedOn w:val="DefaultParagraphFont"/>
    <w:link w:val="Heading4"/>
    <w:uiPriority w:val="9"/>
    <w:semiHidden/>
    <w:rsid w:val="008961F2"/>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961F2"/>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8961F2"/>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8961F2"/>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8961F2"/>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961F2"/>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color="2E74B5" w:themeColor="accent1" w:themeShade="BF" w:sz="2" w:space="10"/>
        <w:left w:val="single" w:color="2E74B5" w:themeColor="accent1" w:themeShade="BF" w:sz="2" w:space="10"/>
        <w:bottom w:val="single" w:color="2E74B5" w:themeColor="accent1" w:themeShade="BF" w:sz="2" w:space="10"/>
        <w:right w:val="single" w:color="2E74B5" w:themeColor="accent1" w:themeShade="BF" w:sz="2" w:space="10"/>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styleId="UnresolvedMention1" w:customStyle="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9F7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CJM\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4BAD1595F4A738A1BBC3497A1079A"/>
        <w:category>
          <w:name w:val="General"/>
          <w:gallery w:val="placeholder"/>
        </w:category>
        <w:types>
          <w:type w:val="bbPlcHdr"/>
        </w:types>
        <w:behaviors>
          <w:behavior w:val="content"/>
        </w:behaviors>
        <w:guid w:val="{198C0947-F36B-41AD-B245-A0F21D5D60EE}"/>
      </w:docPartPr>
      <w:docPartBody>
        <w:p w:rsidR="00000000" w:rsidRDefault="00E6378B">
          <w:pPr>
            <w:pStyle w:val="9EC4BAD1595F4A738A1BBC3497A1079A"/>
          </w:pPr>
          <w:r>
            <w:t>Your Company</w:t>
          </w:r>
        </w:p>
      </w:docPartBody>
    </w:docPart>
    <w:docPart>
      <w:docPartPr>
        <w:name w:val="5FAF742F05D643D1A3BA818D714482E1"/>
        <w:category>
          <w:name w:val="General"/>
          <w:gallery w:val="placeholder"/>
        </w:category>
        <w:types>
          <w:type w:val="bbPlcHdr"/>
        </w:types>
        <w:behaviors>
          <w:behavior w:val="content"/>
        </w:behaviors>
        <w:guid w:val="{75F71C66-F525-45B5-8AAF-B055CF853F0C}"/>
      </w:docPartPr>
      <w:docPartBody>
        <w:p w:rsidR="00000000" w:rsidRDefault="00E6378B">
          <w:pPr>
            <w:pStyle w:val="5FAF742F05D643D1A3BA818D714482E1"/>
          </w:pPr>
          <w:r>
            <w:t>Overview</w:t>
          </w:r>
        </w:p>
      </w:docPartBody>
    </w:docPart>
    <w:docPart>
      <w:docPartPr>
        <w:name w:val="A781DE28272648FFB9FD29EA8981F3E5"/>
        <w:category>
          <w:name w:val="General"/>
          <w:gallery w:val="placeholder"/>
        </w:category>
        <w:types>
          <w:type w:val="bbPlcHdr"/>
        </w:types>
        <w:behaviors>
          <w:behavior w:val="content"/>
        </w:behaviors>
        <w:guid w:val="{5833F39E-377C-4D3A-8B67-C5CF5FFBDDAC}"/>
      </w:docPartPr>
      <w:docPartBody>
        <w:p w:rsidR="00000000" w:rsidRDefault="00E6378B">
          <w:pPr>
            <w:pStyle w:val="A781DE28272648FFB9FD29EA8981F3E5"/>
          </w:pPr>
          <w:r>
            <w:rPr>
              <w:rStyle w:val="PlaceholderText"/>
            </w:rPr>
            <w:t>Your Company</w:t>
          </w:r>
        </w:p>
      </w:docPartBody>
    </w:docPart>
    <w:docPart>
      <w:docPartPr>
        <w:name w:val="A9C85CB6E01944B0BBBFE0B6D3EE04BC"/>
        <w:category>
          <w:name w:val="General"/>
          <w:gallery w:val="placeholder"/>
        </w:category>
        <w:types>
          <w:type w:val="bbPlcHdr"/>
        </w:types>
        <w:behaviors>
          <w:behavior w:val="content"/>
        </w:behaviors>
        <w:guid w:val="{D592641F-C312-46DE-9BFD-44BC98F121FC}"/>
      </w:docPartPr>
      <w:docPartBody>
        <w:p w:rsidR="00000000" w:rsidRDefault="00E6378B">
          <w:pPr>
            <w:pStyle w:val="A9C85CB6E01944B0BBBFE0B6D3EE04BC"/>
          </w:pPr>
          <w:r>
            <w:rPr>
              <w:rStyle w:val="PlaceholderText"/>
            </w:rPr>
            <w:t>Client’s Company</w:t>
          </w:r>
        </w:p>
      </w:docPartBody>
    </w:docPart>
    <w:docPart>
      <w:docPartPr>
        <w:name w:val="E7573E19E5B241B68155F272398B7710"/>
        <w:category>
          <w:name w:val="General"/>
          <w:gallery w:val="placeholder"/>
        </w:category>
        <w:types>
          <w:type w:val="bbPlcHdr"/>
        </w:types>
        <w:behaviors>
          <w:behavior w:val="content"/>
        </w:behaviors>
        <w:guid w:val="{C7D46063-1992-4B79-A847-FD191EDF96A2}"/>
      </w:docPartPr>
      <w:docPartBody>
        <w:p w:rsidR="00000000" w:rsidRDefault="00E6378B">
          <w:pPr>
            <w:pStyle w:val="E7573E19E5B241B68155F272398B7710"/>
          </w:pPr>
          <w:r>
            <w:t>The Opportunity</w:t>
          </w:r>
        </w:p>
      </w:docPartBody>
    </w:docPart>
    <w:docPart>
      <w:docPartPr>
        <w:name w:val="A76E9A236B0C4B45A41B52B4BFEA21D9"/>
        <w:category>
          <w:name w:val="General"/>
          <w:gallery w:val="placeholder"/>
        </w:category>
        <w:types>
          <w:type w:val="bbPlcHdr"/>
        </w:types>
        <w:behaviors>
          <w:behavior w:val="content"/>
        </w:behaviors>
        <w:guid w:val="{D22FD5DA-4D16-4D9C-A626-3B7859C8CE8A}"/>
      </w:docPartPr>
      <w:docPartBody>
        <w:p w:rsidR="00000000" w:rsidRDefault="00E6378B">
          <w:pPr>
            <w:pStyle w:val="A76E9A236B0C4B45A41B52B4BFEA21D9"/>
          </w:pPr>
          <w:r>
            <w:t>Goal #1:</w:t>
          </w:r>
        </w:p>
      </w:docPartBody>
    </w:docPart>
    <w:docPart>
      <w:docPartPr>
        <w:name w:val="60090FB693CA4959BE46CC9C5BE7A331"/>
        <w:category>
          <w:name w:val="General"/>
          <w:gallery w:val="placeholder"/>
        </w:category>
        <w:types>
          <w:type w:val="bbPlcHdr"/>
        </w:types>
        <w:behaviors>
          <w:behavior w:val="content"/>
        </w:behaviors>
        <w:guid w:val="{02B494AF-1D8A-4580-93B7-FF9355044A2E}"/>
      </w:docPartPr>
      <w:docPartBody>
        <w:p w:rsidR="00000000" w:rsidRDefault="00E6378B">
          <w:pPr>
            <w:pStyle w:val="60090FB693CA4959BE46CC9C5BE7A331"/>
          </w:pPr>
          <w:r>
            <w:t>Goal #2:</w:t>
          </w:r>
        </w:p>
      </w:docPartBody>
    </w:docPart>
    <w:docPart>
      <w:docPartPr>
        <w:name w:val="0C7124E1928E405F90919280402F98F8"/>
        <w:category>
          <w:name w:val="General"/>
          <w:gallery w:val="placeholder"/>
        </w:category>
        <w:types>
          <w:type w:val="bbPlcHdr"/>
        </w:types>
        <w:behaviors>
          <w:behavior w:val="content"/>
        </w:behaviors>
        <w:guid w:val="{12893F4A-99F6-410D-AF79-6237610F921E}"/>
      </w:docPartPr>
      <w:docPartBody>
        <w:p w:rsidR="00000000" w:rsidRDefault="00E6378B">
          <w:pPr>
            <w:pStyle w:val="0C7124E1928E405F90919280402F98F8"/>
          </w:pPr>
          <w:r>
            <w:t>Goal #3:</w:t>
          </w:r>
        </w:p>
      </w:docPartBody>
    </w:docPart>
    <w:docPart>
      <w:docPartPr>
        <w:name w:val="FCB53B0AED744CE489F14EA2F9046B0F"/>
        <w:category>
          <w:name w:val="General"/>
          <w:gallery w:val="placeholder"/>
        </w:category>
        <w:types>
          <w:type w:val="bbPlcHdr"/>
        </w:types>
        <w:behaviors>
          <w:behavior w:val="content"/>
        </w:behaviors>
        <w:guid w:val="{5D3137BD-E982-4921-9F0D-A3CC8411E434}"/>
      </w:docPartPr>
      <w:docPartBody>
        <w:p w:rsidR="00000000" w:rsidRDefault="00E6378B">
          <w:pPr>
            <w:pStyle w:val="FCB53B0AED744CE489F14EA2F9046B0F"/>
          </w:pPr>
          <w:r>
            <w:t>The Solution</w:t>
          </w:r>
        </w:p>
      </w:docPartBody>
    </w:docPart>
    <w:docPart>
      <w:docPartPr>
        <w:name w:val="B975C5BF03404ED6933AC363E45AD11F"/>
        <w:category>
          <w:name w:val="General"/>
          <w:gallery w:val="placeholder"/>
        </w:category>
        <w:types>
          <w:type w:val="bbPlcHdr"/>
        </w:types>
        <w:behaviors>
          <w:behavior w:val="content"/>
        </w:behaviors>
        <w:guid w:val="{7C0DAB5F-8000-4ABD-A6BE-E601DA7EF866}"/>
      </w:docPartPr>
      <w:docPartBody>
        <w:p w:rsidR="00000000" w:rsidRDefault="00E6378B">
          <w:pPr>
            <w:pStyle w:val="B975C5BF03404ED6933AC363E45AD11F"/>
          </w:pPr>
          <w:r>
            <w:t>Our Proposal</w:t>
          </w:r>
        </w:p>
      </w:docPartBody>
    </w:docPart>
    <w:docPart>
      <w:docPartPr>
        <w:name w:val="45D608B9BB3F4B38BAAD0E9546D364BA"/>
        <w:category>
          <w:name w:val="General"/>
          <w:gallery w:val="placeholder"/>
        </w:category>
        <w:types>
          <w:type w:val="bbPlcHdr"/>
        </w:types>
        <w:behaviors>
          <w:behavior w:val="content"/>
        </w:behaviors>
        <w:guid w:val="{698C80F7-2274-4355-B75C-182EC9022506}"/>
      </w:docPartPr>
      <w:docPartBody>
        <w:p w:rsidR="00000000" w:rsidRDefault="00E6378B">
          <w:pPr>
            <w:pStyle w:val="45D608B9BB3F4B38BAAD0E9546D364BA"/>
          </w:pPr>
          <w:r>
            <w:t>Execution Strategy</w:t>
          </w:r>
        </w:p>
      </w:docPartBody>
    </w:docPart>
    <w:docPart>
      <w:docPartPr>
        <w:name w:val="DF71B2DBA101444AB0EB68DDB1382DF5"/>
        <w:category>
          <w:name w:val="General"/>
          <w:gallery w:val="placeholder"/>
        </w:category>
        <w:types>
          <w:type w:val="bbPlcHdr"/>
        </w:types>
        <w:behaviors>
          <w:behavior w:val="content"/>
        </w:behaviors>
        <w:guid w:val="{E52957C9-A01B-4E47-8FE0-F89052F73C3E}"/>
      </w:docPartPr>
      <w:docPartBody>
        <w:p w:rsidR="00000000" w:rsidRDefault="00E6378B">
          <w:pPr>
            <w:pStyle w:val="DF71B2DBA101444AB0EB68DDB1382DF5"/>
          </w:pPr>
          <w:r>
            <w:t xml:space="preserve">Our execution strategy incorporates proven methodologies, extremely qualified personnel, and a highly responsive approach to managing </w:t>
          </w:r>
          <w:r>
            <w:t>deliverables.</w:t>
          </w:r>
        </w:p>
      </w:docPartBody>
    </w:docPart>
    <w:docPart>
      <w:docPartPr>
        <w:name w:val="4F7E3603C3B647679DDF13BD26D84F13"/>
        <w:category>
          <w:name w:val="General"/>
          <w:gallery w:val="placeholder"/>
        </w:category>
        <w:types>
          <w:type w:val="bbPlcHdr"/>
        </w:types>
        <w:behaviors>
          <w:behavior w:val="content"/>
        </w:behaviors>
        <w:guid w:val="{2A07A4B4-018C-48C9-9DFD-ACC30089C2C3}"/>
      </w:docPartPr>
      <w:docPartBody>
        <w:p w:rsidR="00000000" w:rsidRDefault="00E6378B">
          <w:pPr>
            <w:pStyle w:val="4F7E3603C3B647679DDF13BD26D84F13"/>
          </w:pPr>
          <w:r>
            <w:t>Following is a description of our project methods, including how the project will be developed, a proposed timeline of events, and reasons for why we suggest developing the project as described.</w:t>
          </w:r>
        </w:p>
      </w:docPartBody>
    </w:docPart>
    <w:docPart>
      <w:docPartPr>
        <w:name w:val="EE2DE16A393447E7A97606219382DD8F"/>
        <w:category>
          <w:name w:val="General"/>
          <w:gallery w:val="placeholder"/>
        </w:category>
        <w:types>
          <w:type w:val="bbPlcHdr"/>
        </w:types>
        <w:behaviors>
          <w:behavior w:val="content"/>
        </w:behaviors>
        <w:guid w:val="{083D209A-F8F4-4457-B6BA-17C40001E73E}"/>
      </w:docPartPr>
      <w:docPartBody>
        <w:p w:rsidR="00000000" w:rsidRDefault="00E6378B">
          <w:pPr>
            <w:pStyle w:val="EE2DE16A393447E7A97606219382DD8F"/>
          </w:pPr>
          <w:r>
            <w:t>Resources</w:t>
          </w:r>
        </w:p>
      </w:docPartBody>
    </w:docPart>
    <w:docPart>
      <w:docPartPr>
        <w:name w:val="E8E1CA311B59475DAA0A32F22E874DCE"/>
        <w:category>
          <w:name w:val="General"/>
          <w:gallery w:val="placeholder"/>
        </w:category>
        <w:types>
          <w:type w:val="bbPlcHdr"/>
        </w:types>
        <w:behaviors>
          <w:behavior w:val="content"/>
        </w:behaviors>
        <w:guid w:val="{695A6E34-FC81-46B2-944E-7A2638DAD20E}"/>
      </w:docPartPr>
      <w:docPartBody>
        <w:p w:rsidR="00000000" w:rsidRDefault="00E6378B">
          <w:pPr>
            <w:pStyle w:val="E8E1CA311B59475DAA0A32F22E874DCE"/>
          </w:pPr>
          <w:r>
            <w:t>Project Deliverables</w:t>
          </w:r>
        </w:p>
      </w:docPartBody>
    </w:docPart>
    <w:docPart>
      <w:docPartPr>
        <w:name w:val="4FFDA1574B254C5D858A45B6A6D37667"/>
        <w:category>
          <w:name w:val="General"/>
          <w:gallery w:val="placeholder"/>
        </w:category>
        <w:types>
          <w:type w:val="bbPlcHdr"/>
        </w:types>
        <w:behaviors>
          <w:behavior w:val="content"/>
        </w:behaviors>
        <w:guid w:val="{16659673-A4F6-47CF-95D6-678BAE831093}"/>
      </w:docPartPr>
      <w:docPartBody>
        <w:p w:rsidR="00000000" w:rsidRDefault="00E6378B">
          <w:pPr>
            <w:pStyle w:val="4FFDA1574B254C5D858A45B6A6D37667"/>
          </w:pPr>
          <w:r>
            <w:t>Following is a complete list of all project deliverables:</w:t>
          </w:r>
        </w:p>
      </w:docPartBody>
    </w:docPart>
    <w:docPart>
      <w:docPartPr>
        <w:name w:val="BE948149FA8F4491994E431C77B27E23"/>
        <w:category>
          <w:name w:val="General"/>
          <w:gallery w:val="placeholder"/>
        </w:category>
        <w:types>
          <w:type w:val="bbPlcHdr"/>
        </w:types>
        <w:behaviors>
          <w:behavior w:val="content"/>
        </w:behaviors>
        <w:guid w:val="{CDB8DDF5-B226-47B5-9389-280776228042}"/>
      </w:docPartPr>
      <w:docPartBody>
        <w:p w:rsidR="00000000" w:rsidRDefault="00E6378B">
          <w:pPr>
            <w:pStyle w:val="BE948149FA8F4491994E431C77B27E23"/>
          </w:pPr>
          <w:r>
            <w:t>Deliverable</w:t>
          </w:r>
        </w:p>
      </w:docPartBody>
    </w:docPart>
    <w:docPart>
      <w:docPartPr>
        <w:name w:val="44BF3E0BF4904B8BA891CF598FD654B1"/>
        <w:category>
          <w:name w:val="General"/>
          <w:gallery w:val="placeholder"/>
        </w:category>
        <w:types>
          <w:type w:val="bbPlcHdr"/>
        </w:types>
        <w:behaviors>
          <w:behavior w:val="content"/>
        </w:behaviors>
        <w:guid w:val="{AE69BBBF-7FDF-489C-AC42-D3BE7A323670}"/>
      </w:docPartPr>
      <w:docPartBody>
        <w:p w:rsidR="00000000" w:rsidRDefault="00E6378B">
          <w:pPr>
            <w:pStyle w:val="44BF3E0BF4904B8BA891CF598FD654B1"/>
          </w:pPr>
          <w:r>
            <w:t>Description</w:t>
          </w:r>
        </w:p>
      </w:docPartBody>
    </w:docPart>
    <w:docPart>
      <w:docPartPr>
        <w:name w:val="1B469083A3AF4EECB7CE08D56DB244B7"/>
        <w:category>
          <w:name w:val="General"/>
          <w:gallery w:val="placeholder"/>
        </w:category>
        <w:types>
          <w:type w:val="bbPlcHdr"/>
        </w:types>
        <w:behaviors>
          <w:behavior w:val="content"/>
        </w:behaviors>
        <w:guid w:val="{07A4C456-AFB9-4B73-A8B5-9A4DB2816D2C}"/>
      </w:docPartPr>
      <w:docPartBody>
        <w:p w:rsidR="00000000" w:rsidRDefault="00E6378B">
          <w:pPr>
            <w:pStyle w:val="1B469083A3AF4EECB7CE08D56DB244B7"/>
          </w:pPr>
          <w:r>
            <w:t>Deliverable #1</w:t>
          </w:r>
        </w:p>
      </w:docPartBody>
    </w:docPart>
    <w:docPart>
      <w:docPartPr>
        <w:name w:val="7EB437B9742A4BAE80438E9332BBAFA0"/>
        <w:category>
          <w:name w:val="General"/>
          <w:gallery w:val="placeholder"/>
        </w:category>
        <w:types>
          <w:type w:val="bbPlcHdr"/>
        </w:types>
        <w:behaviors>
          <w:behavior w:val="content"/>
        </w:behaviors>
        <w:guid w:val="{5519E036-3F28-44CF-94D0-ACCFDDC1EF6D}"/>
      </w:docPartPr>
      <w:docPartBody>
        <w:p w:rsidR="00000000" w:rsidRDefault="00E6378B">
          <w:pPr>
            <w:pStyle w:val="7EB437B9742A4BAE80438E9332BBAFA0"/>
          </w:pPr>
          <w:r>
            <w:t>Key project dates are outlined below. Dates are best-guess estimates and are subject to change until a contract is executed.</w:t>
          </w:r>
        </w:p>
      </w:docPartBody>
    </w:docPart>
    <w:docPart>
      <w:docPartPr>
        <w:name w:val="9CF49B9A1A4E4EC3A28794EECE57F423"/>
        <w:category>
          <w:name w:val="General"/>
          <w:gallery w:val="placeholder"/>
        </w:category>
        <w:types>
          <w:type w:val="bbPlcHdr"/>
        </w:types>
        <w:behaviors>
          <w:behavior w:val="content"/>
        </w:behaviors>
        <w:guid w:val="{842C6F3C-4EA8-469C-8113-6DAFF15455C8}"/>
      </w:docPartPr>
      <w:docPartBody>
        <w:p w:rsidR="00000000" w:rsidRDefault="00E6378B">
          <w:pPr>
            <w:pStyle w:val="9CF49B9A1A4E4EC3A28794EECE57F423"/>
          </w:pPr>
          <w:r>
            <w:t>Description</w:t>
          </w:r>
        </w:p>
      </w:docPartBody>
    </w:docPart>
    <w:docPart>
      <w:docPartPr>
        <w:name w:val="A00E9BC16E6347089B16397E8F516EFE"/>
        <w:category>
          <w:name w:val="General"/>
          <w:gallery w:val="placeholder"/>
        </w:category>
        <w:types>
          <w:type w:val="bbPlcHdr"/>
        </w:types>
        <w:behaviors>
          <w:behavior w:val="content"/>
        </w:behaviors>
        <w:guid w:val="{F74C77CD-60FE-4BF4-AF40-A428DFB90BE1}"/>
      </w:docPartPr>
      <w:docPartBody>
        <w:p w:rsidR="00000000" w:rsidRDefault="00E6378B">
          <w:pPr>
            <w:pStyle w:val="A00E9BC16E6347089B16397E8F516EFE"/>
          </w:pPr>
          <w:r>
            <w:t>Start Da</w:t>
          </w:r>
          <w:r>
            <w:t>te</w:t>
          </w:r>
        </w:p>
      </w:docPartBody>
    </w:docPart>
    <w:docPart>
      <w:docPartPr>
        <w:name w:val="AC9587F559714739BC25E696BFE8705C"/>
        <w:category>
          <w:name w:val="General"/>
          <w:gallery w:val="placeholder"/>
        </w:category>
        <w:types>
          <w:type w:val="bbPlcHdr"/>
        </w:types>
        <w:behaviors>
          <w:behavior w:val="content"/>
        </w:behaviors>
        <w:guid w:val="{73718E90-BF11-4054-9D9E-51785EE14727}"/>
      </w:docPartPr>
      <w:docPartBody>
        <w:p w:rsidR="00000000" w:rsidRDefault="00E6378B">
          <w:pPr>
            <w:pStyle w:val="AC9587F559714739BC25E696BFE8705C"/>
          </w:pPr>
          <w:r>
            <w:t>End Date</w:t>
          </w:r>
        </w:p>
      </w:docPartBody>
    </w:docPart>
    <w:docPart>
      <w:docPartPr>
        <w:name w:val="A7343BFCDEDB4DC49AAD4D1697B0BA08"/>
        <w:category>
          <w:name w:val="General"/>
          <w:gallery w:val="placeholder"/>
        </w:category>
        <w:types>
          <w:type w:val="bbPlcHdr"/>
        </w:types>
        <w:behaviors>
          <w:behavior w:val="content"/>
        </w:behaviors>
        <w:guid w:val="{625AC7CF-42FC-47A3-8BDE-76ECE2247B3C}"/>
      </w:docPartPr>
      <w:docPartBody>
        <w:p w:rsidR="00000000" w:rsidRDefault="00E6378B">
          <w:pPr>
            <w:pStyle w:val="A7343BFCDEDB4DC49AAD4D1697B0BA08"/>
          </w:pPr>
          <w:r>
            <w:t>Duration</w:t>
          </w:r>
        </w:p>
      </w:docPartBody>
    </w:docPart>
    <w:docPart>
      <w:docPartPr>
        <w:name w:val="0E917EA7274A4AF5B31094BB730A264D"/>
        <w:category>
          <w:name w:val="General"/>
          <w:gallery w:val="placeholder"/>
        </w:category>
        <w:types>
          <w:type w:val="bbPlcHdr"/>
        </w:types>
        <w:behaviors>
          <w:behavior w:val="content"/>
        </w:behaviors>
        <w:guid w:val="{4BB54294-211D-47F5-B26A-B4FB6F339E46}"/>
      </w:docPartPr>
      <w:docPartBody>
        <w:p w:rsidR="00000000" w:rsidRDefault="00E6378B">
          <w:pPr>
            <w:pStyle w:val="0E917EA7274A4AF5B31094BB730A264D"/>
          </w:pPr>
          <w:r>
            <w:t>Supplied Material</w:t>
          </w:r>
        </w:p>
      </w:docPartBody>
    </w:docPart>
    <w:docPart>
      <w:docPartPr>
        <w:name w:val="096300B39DD14829A8FCEAB4727A5BB9"/>
        <w:category>
          <w:name w:val="General"/>
          <w:gallery w:val="placeholder"/>
        </w:category>
        <w:types>
          <w:type w:val="bbPlcHdr"/>
        </w:types>
        <w:behaviors>
          <w:behavior w:val="content"/>
        </w:behaviors>
        <w:guid w:val="{42B4F90A-3C46-400D-A7AF-34D06ED1F266}"/>
      </w:docPartPr>
      <w:docPartBody>
        <w:p w:rsidR="00000000" w:rsidRDefault="00E6378B">
          <w:pPr>
            <w:pStyle w:val="096300B39DD14829A8FCEAB4727A5BB9"/>
          </w:pPr>
          <w:r>
            <w:t>The following materials are to be supplied by</w:t>
          </w:r>
        </w:p>
      </w:docPartBody>
    </w:docPart>
    <w:docPart>
      <w:docPartPr>
        <w:name w:val="E25FAFA49A354991A961B758A47F572B"/>
        <w:category>
          <w:name w:val="General"/>
          <w:gallery w:val="placeholder"/>
        </w:category>
        <w:types>
          <w:type w:val="bbPlcHdr"/>
        </w:types>
        <w:behaviors>
          <w:behavior w:val="content"/>
        </w:behaviors>
        <w:guid w:val="{E5249DAA-FB2D-4B98-BB96-F8D4FA3167A4}"/>
      </w:docPartPr>
      <w:docPartBody>
        <w:p w:rsidR="00000000" w:rsidRDefault="00E6378B">
          <w:pPr>
            <w:pStyle w:val="E25FAFA49A354991A961B758A47F572B"/>
          </w:pPr>
          <w:r>
            <w:t>for this project. For</w:t>
          </w:r>
        </w:p>
      </w:docPartBody>
    </w:docPart>
    <w:docPart>
      <w:docPartPr>
        <w:name w:val="A1AFD491B53746B3A77DC298099BF4CF"/>
        <w:category>
          <w:name w:val="General"/>
          <w:gallery w:val="placeholder"/>
        </w:category>
        <w:types>
          <w:type w:val="bbPlcHdr"/>
        </w:types>
        <w:behaviors>
          <w:behavior w:val="content"/>
        </w:behaviors>
        <w:guid w:val="{0BEBF16D-F1AC-46A3-8A0E-CA21FE0B8A50}"/>
      </w:docPartPr>
      <w:docPartBody>
        <w:p w:rsidR="00000000" w:rsidRDefault="00E6378B">
          <w:pPr>
            <w:pStyle w:val="A1AFD491B53746B3A77DC298099BF4CF"/>
          </w:pPr>
          <w:r>
            <w:t xml:space="preserve">to meet </w:t>
          </w:r>
          <w:r>
            <w:t>project milestones, this material must be supplied on schedule. The due dates included in the following table represent our best guess based on current proposed project dates:</w:t>
          </w:r>
        </w:p>
      </w:docPartBody>
    </w:docPart>
    <w:docPart>
      <w:docPartPr>
        <w:name w:val="57380C9A974849A799B9ABB274BD1221"/>
        <w:category>
          <w:name w:val="General"/>
          <w:gallery w:val="placeholder"/>
        </w:category>
        <w:types>
          <w:type w:val="bbPlcHdr"/>
        </w:types>
        <w:behaviors>
          <w:behavior w:val="content"/>
        </w:behaviors>
        <w:guid w:val="{B211825F-2FBF-41B4-B16C-FBD08FFF7AC8}"/>
      </w:docPartPr>
      <w:docPartBody>
        <w:p w:rsidR="00000000" w:rsidRDefault="00E6378B">
          <w:pPr>
            <w:pStyle w:val="57380C9A974849A799B9ABB274BD1221"/>
          </w:pPr>
          <w:r>
            <w:t>Materials to be supplied by</w:t>
          </w:r>
        </w:p>
      </w:docPartBody>
    </w:docPart>
    <w:docPart>
      <w:docPartPr>
        <w:name w:val="03C1FA2E3DF44A019EE35C9394301B8C"/>
        <w:category>
          <w:name w:val="General"/>
          <w:gallery w:val="placeholder"/>
        </w:category>
        <w:types>
          <w:type w:val="bbPlcHdr"/>
        </w:types>
        <w:behaviors>
          <w:behavior w:val="content"/>
        </w:behaviors>
        <w:guid w:val="{7A421BA8-BDBB-4BAE-A8C1-AE5F7CB25C19}"/>
      </w:docPartPr>
      <w:docPartBody>
        <w:p w:rsidR="00000000" w:rsidRDefault="00E6378B">
          <w:pPr>
            <w:pStyle w:val="03C1FA2E3DF44A019EE35C9394301B8C"/>
          </w:pPr>
          <w:r>
            <w:t>Due Date*</w:t>
          </w:r>
        </w:p>
      </w:docPartBody>
    </w:docPart>
    <w:docPart>
      <w:docPartPr>
        <w:name w:val="5CCF4626975E44609F7FABFB7125291A"/>
        <w:category>
          <w:name w:val="General"/>
          <w:gallery w:val="placeholder"/>
        </w:category>
        <w:types>
          <w:type w:val="bbPlcHdr"/>
        </w:types>
        <w:behaviors>
          <w:behavior w:val="content"/>
        </w:behaviors>
        <w:guid w:val="{92701DED-2210-4C14-BDA2-443D729F5076}"/>
      </w:docPartPr>
      <w:docPartBody>
        <w:p w:rsidR="00000000" w:rsidRDefault="00E6378B">
          <w:pPr>
            <w:pStyle w:val="5CCF4626975E44609F7FABFB7125291A"/>
          </w:pPr>
          <w:r>
            <w:t xml:space="preserve">*We cannot be responsible for cost </w:t>
          </w:r>
          <w:r>
            <w:t>overruns caused by client’s failure to deliver materials by agreed-upon due dates.</w:t>
          </w:r>
        </w:p>
      </w:docPartBody>
    </w:docPart>
    <w:docPart>
      <w:docPartPr>
        <w:name w:val="1D5436A73ADF4DC0B31FD43FF88D111D"/>
        <w:category>
          <w:name w:val="General"/>
          <w:gallery w:val="placeholder"/>
        </w:category>
        <w:types>
          <w:type w:val="bbPlcHdr"/>
        </w:types>
        <w:behaviors>
          <w:behavior w:val="content"/>
        </w:behaviors>
        <w:guid w:val="{B0BB0547-C8EE-42DC-8D4B-4AB9290B8140}"/>
      </w:docPartPr>
      <w:docPartBody>
        <w:p w:rsidR="00000000" w:rsidRDefault="00E6378B">
          <w:pPr>
            <w:pStyle w:val="1D5436A73ADF4DC0B31FD43FF88D111D"/>
          </w:pPr>
          <w:r>
            <w:t>Expected Results</w:t>
          </w:r>
        </w:p>
      </w:docPartBody>
    </w:docPart>
    <w:docPart>
      <w:docPartPr>
        <w:name w:val="8ED4A512B66B48E2A65E7E16ACEDDB59"/>
        <w:category>
          <w:name w:val="General"/>
          <w:gallery w:val="placeholder"/>
        </w:category>
        <w:types>
          <w:type w:val="bbPlcHdr"/>
        </w:types>
        <w:behaviors>
          <w:behavior w:val="content"/>
        </w:behaviors>
        <w:guid w:val="{5539712C-C54D-4F38-B09E-E8A602910564}"/>
      </w:docPartPr>
      <w:docPartBody>
        <w:p w:rsidR="00000000" w:rsidRDefault="00E6378B">
          <w:pPr>
            <w:pStyle w:val="8ED4A512B66B48E2A65E7E16ACEDDB59"/>
          </w:pPr>
          <w:r>
            <w:t>We expect our proposed solution to</w:t>
          </w:r>
        </w:p>
      </w:docPartBody>
    </w:docPart>
    <w:docPart>
      <w:docPartPr>
        <w:name w:val="2E52B45FBBCF4DA99A57D2D222B8397A"/>
        <w:category>
          <w:name w:val="General"/>
          <w:gallery w:val="placeholder"/>
        </w:category>
        <w:types>
          <w:type w:val="bbPlcHdr"/>
        </w:types>
        <w:behaviors>
          <w:behavior w:val="content"/>
        </w:behaviors>
        <w:guid w:val="{DC5EF724-6AE6-4579-90CF-825519B553A3}"/>
      </w:docPartPr>
      <w:docPartBody>
        <w:p w:rsidR="00000000" w:rsidRDefault="00E6378B">
          <w:pPr>
            <w:pStyle w:val="2E52B45FBBCF4DA99A57D2D222B8397A"/>
          </w:pPr>
          <w:r>
            <w:t>’s requirements to provi</w:t>
          </w:r>
          <w:r>
            <w:t>de the following results:</w:t>
          </w:r>
        </w:p>
      </w:docPartBody>
    </w:docPart>
    <w:docPart>
      <w:docPartPr>
        <w:name w:val="A822E534796049F7B682FE03FADAF53B"/>
        <w:category>
          <w:name w:val="General"/>
          <w:gallery w:val="placeholder"/>
        </w:category>
        <w:types>
          <w:type w:val="bbPlcHdr"/>
        </w:types>
        <w:behaviors>
          <w:behavior w:val="content"/>
        </w:behaviors>
        <w:guid w:val="{ACA74FA8-7472-4E49-8EFC-DAFCAEE94666}"/>
      </w:docPartPr>
      <w:docPartBody>
        <w:p w:rsidR="00000000" w:rsidRDefault="00E6378B">
          <w:pPr>
            <w:pStyle w:val="A822E534796049F7B682FE03FADAF53B"/>
          </w:pPr>
          <w:r>
            <w:t>Financial Benefits</w:t>
          </w:r>
        </w:p>
      </w:docPartBody>
    </w:docPart>
    <w:docPart>
      <w:docPartPr>
        <w:name w:val="C63EF986199C4237B1CFCF93D91C91B9"/>
        <w:category>
          <w:name w:val="General"/>
          <w:gallery w:val="placeholder"/>
        </w:category>
        <w:types>
          <w:type w:val="bbPlcHdr"/>
        </w:types>
        <w:behaviors>
          <w:behavior w:val="content"/>
        </w:behaviors>
        <w:guid w:val="{92479E20-DCC0-4FA5-9782-EC296A5336DC}"/>
      </w:docPartPr>
      <w:docPartBody>
        <w:p w:rsidR="00000000" w:rsidRDefault="00E6378B">
          <w:pPr>
            <w:pStyle w:val="C63EF986199C4237B1CFCF93D91C91B9"/>
          </w:pPr>
          <w:r>
            <w:t>Result #1:</w:t>
          </w:r>
        </w:p>
      </w:docPartBody>
    </w:docPart>
    <w:docPart>
      <w:docPartPr>
        <w:name w:val="9047F3557BBF4939B41434CDE2CD7623"/>
        <w:category>
          <w:name w:val="General"/>
          <w:gallery w:val="placeholder"/>
        </w:category>
        <w:types>
          <w:type w:val="bbPlcHdr"/>
        </w:types>
        <w:behaviors>
          <w:behavior w:val="content"/>
        </w:behaviors>
        <w:guid w:val="{825A80AE-D26C-405B-AD2A-8E9C5E2C0A3B}"/>
      </w:docPartPr>
      <w:docPartBody>
        <w:p w:rsidR="00000000" w:rsidRDefault="00E6378B">
          <w:pPr>
            <w:pStyle w:val="9047F3557BBF4939B41434CDE2CD7623"/>
          </w:pPr>
          <w:r>
            <w:t>Result #2:</w:t>
          </w:r>
        </w:p>
      </w:docPartBody>
    </w:docPart>
    <w:docPart>
      <w:docPartPr>
        <w:name w:val="5DDD81D7083B4816B3BFF0F806783218"/>
        <w:category>
          <w:name w:val="General"/>
          <w:gallery w:val="placeholder"/>
        </w:category>
        <w:types>
          <w:type w:val="bbPlcHdr"/>
        </w:types>
        <w:behaviors>
          <w:behavior w:val="content"/>
        </w:behaviors>
        <w:guid w:val="{AE311AE5-C42F-4515-9F36-045F6FE73F11}"/>
      </w:docPartPr>
      <w:docPartBody>
        <w:p w:rsidR="00000000" w:rsidRDefault="00E6378B">
          <w:pPr>
            <w:pStyle w:val="5DDD81D7083B4816B3BFF0F806783218"/>
          </w:pPr>
          <w:r>
            <w:t>Other Benefits</w:t>
          </w:r>
        </w:p>
      </w:docPartBody>
    </w:docPart>
    <w:docPart>
      <w:docPartPr>
        <w:name w:val="1A59E673495842AAAF39162EFE5BAE42"/>
        <w:category>
          <w:name w:val="General"/>
          <w:gallery w:val="placeholder"/>
        </w:category>
        <w:types>
          <w:type w:val="bbPlcHdr"/>
        </w:types>
        <w:behaviors>
          <w:behavior w:val="content"/>
        </w:behaviors>
        <w:guid w:val="{E84AF370-02D2-4E60-81B1-6D7563103473}"/>
      </w:docPartPr>
      <w:docPartBody>
        <w:p w:rsidR="00000000" w:rsidRDefault="00E6378B">
          <w:pPr>
            <w:pStyle w:val="1A59E673495842AAAF39162EFE5BAE42"/>
          </w:pPr>
          <w:r>
            <w:t>Conclusion</w:t>
          </w:r>
        </w:p>
      </w:docPartBody>
    </w:docPart>
    <w:docPart>
      <w:docPartPr>
        <w:name w:val="936CBDE4A3BA4CE9B2141C8BD93F8A4C"/>
        <w:category>
          <w:name w:val="General"/>
          <w:gallery w:val="placeholder"/>
        </w:category>
        <w:types>
          <w:type w:val="bbPlcHdr"/>
        </w:types>
        <w:behaviors>
          <w:behavior w:val="content"/>
        </w:behaviors>
        <w:guid w:val="{F9123A6E-4B5B-48E5-BFC3-40B5FBCE35D9}"/>
      </w:docPartPr>
      <w:docPartBody>
        <w:p w:rsidR="00000000" w:rsidRDefault="00E6378B">
          <w:pPr>
            <w:pStyle w:val="936CBDE4A3BA4CE9B2141C8BD93F8A4C"/>
          </w:pPr>
          <w:r>
            <w:t>We look forward to working with</w:t>
          </w:r>
        </w:p>
      </w:docPartBody>
    </w:docPart>
    <w:docPart>
      <w:docPartPr>
        <w:name w:val="7648D7ACC9F04C678AD1088C0A3E0223"/>
        <w:category>
          <w:name w:val="General"/>
          <w:gallery w:val="placeholder"/>
        </w:category>
        <w:types>
          <w:type w:val="bbPlcHdr"/>
        </w:types>
        <w:behaviors>
          <w:behavior w:val="content"/>
        </w:behaviors>
        <w:guid w:val="{8E5BFC4B-8B17-4239-9BAD-A9EBAACE998B}"/>
      </w:docPartPr>
      <w:docPartBody>
        <w:p w:rsidR="00000000" w:rsidRDefault="00E6378B">
          <w:pPr>
            <w:pStyle w:val="7648D7ACC9F04C678AD1088C0A3E0223"/>
          </w:pPr>
          <w:r>
            <w:t>We are confident that we can meet the challenges ahead, and stand ready to partner with you in delivering an effective IT support solution.</w:t>
          </w:r>
        </w:p>
      </w:docPartBody>
    </w:docPart>
    <w:docPart>
      <w:docPartPr>
        <w:name w:val="2E87906218DD49318456BF0C79835EE4"/>
        <w:category>
          <w:name w:val="General"/>
          <w:gallery w:val="placeholder"/>
        </w:category>
        <w:types>
          <w:type w:val="bbPlcHdr"/>
        </w:types>
        <w:behaviors>
          <w:behavior w:val="content"/>
        </w:behaviors>
        <w:guid w:val="{F0BB1EBD-9DB6-4858-B1CE-0F91C2C3B1FF}"/>
      </w:docPartPr>
      <w:docPartBody>
        <w:p w:rsidR="00000000" w:rsidRDefault="00E6378B">
          <w:pPr>
            <w:pStyle w:val="2E87906218DD49318456BF0C79835EE4"/>
          </w:pPr>
          <w:r>
            <w:t>If you have questions on this proposal, feel free to contact</w:t>
          </w:r>
        </w:p>
      </w:docPartBody>
    </w:docPart>
    <w:docPart>
      <w:docPartPr>
        <w:name w:val="41C85FD317B04AD3BE0EBA3774262C16"/>
        <w:category>
          <w:name w:val="General"/>
          <w:gallery w:val="placeholder"/>
        </w:category>
        <w:types>
          <w:type w:val="bbPlcHdr"/>
        </w:types>
        <w:behaviors>
          <w:behavior w:val="content"/>
        </w:behaviors>
        <w:guid w:val="{69452D10-28C8-48CD-8662-3FB30CE0759D}"/>
      </w:docPartPr>
      <w:docPartBody>
        <w:p w:rsidR="00000000" w:rsidRDefault="00E6378B">
          <w:pPr>
            <w:pStyle w:val="41C85FD317B04AD3BE0EBA3774262C16"/>
          </w:pPr>
          <w:r>
            <w:t>at your convenience by email at</w:t>
          </w:r>
        </w:p>
      </w:docPartBody>
    </w:docPart>
    <w:docPart>
      <w:docPartPr>
        <w:name w:val="98DEBD850D47445EBE51D754DFE036F5"/>
        <w:category>
          <w:name w:val="General"/>
          <w:gallery w:val="placeholder"/>
        </w:category>
        <w:types>
          <w:type w:val="bbPlcHdr"/>
        </w:types>
        <w:behaviors>
          <w:behavior w:val="content"/>
        </w:behaviors>
        <w:guid w:val="{F8165EAB-4B42-4C90-A1A8-BE20CFB2620E}"/>
      </w:docPartPr>
      <w:docPartBody>
        <w:p w:rsidR="00000000" w:rsidRDefault="00E6378B">
          <w:pPr>
            <w:pStyle w:val="98DEBD850D47445EBE51D754DFE036F5"/>
          </w:pPr>
          <w:r>
            <w:t>We will be in touch with you next week to arrange a follow-up conversation on the proposal.</w:t>
          </w:r>
        </w:p>
      </w:docPartBody>
    </w:docPart>
    <w:docPart>
      <w:docPartPr>
        <w:name w:val="A79F6B2821964EBF9351D750B6737FD6"/>
        <w:category>
          <w:name w:val="General"/>
          <w:gallery w:val="placeholder"/>
        </w:category>
        <w:types>
          <w:type w:val="bbPlcHdr"/>
        </w:types>
        <w:behaviors>
          <w:behavior w:val="content"/>
        </w:behaviors>
        <w:guid w:val="{21D46FA5-45B7-4FA6-A128-4A874166E6BB}"/>
      </w:docPartPr>
      <w:docPartBody>
        <w:p w:rsidR="00000000" w:rsidRDefault="00E6378B">
          <w:pPr>
            <w:pStyle w:val="A79F6B2821964EBF9351D750B6737FD6"/>
          </w:pPr>
          <w:r>
            <w:t>Thank you for your consideration</w:t>
          </w:r>
        </w:p>
      </w:docPartBody>
    </w:docPart>
    <w:docPart>
      <w:docPartPr>
        <w:name w:val="3B689AA888DC434A82ED1907B442DA40"/>
        <w:category>
          <w:name w:val="General"/>
          <w:gallery w:val="placeholder"/>
        </w:category>
        <w:types>
          <w:type w:val="bbPlcHdr"/>
        </w:types>
        <w:behaviors>
          <w:behavior w:val="content"/>
        </w:behaviors>
        <w:guid w:val="{DFECF915-7FAE-4F10-9C9B-FD15F0A0FDC9}"/>
      </w:docPartPr>
      <w:docPartBody>
        <w:p w:rsidR="00000000" w:rsidRDefault="00E6378B" w:rsidP="00E6378B">
          <w:pPr>
            <w:pStyle w:val="3B689AA888DC434A82ED1907B442DA40"/>
          </w:pPr>
          <w:r>
            <w:t>Project Start</w:t>
          </w:r>
        </w:p>
      </w:docPartBody>
    </w:docPart>
    <w:docPart>
      <w:docPartPr>
        <w:name w:val="7FA7CFD4B3924E23BE0C9830AC9387E4"/>
        <w:category>
          <w:name w:val="General"/>
          <w:gallery w:val="placeholder"/>
        </w:category>
        <w:types>
          <w:type w:val="bbPlcHdr"/>
        </w:types>
        <w:behaviors>
          <w:behavior w:val="content"/>
        </w:behaviors>
        <w:guid w:val="{E324D4CF-0CB2-480B-9BE7-AE79D6FA66FD}"/>
      </w:docPartPr>
      <w:docPartBody>
        <w:p w:rsidR="00000000" w:rsidRDefault="00E6378B" w:rsidP="00E6378B">
          <w:pPr>
            <w:pStyle w:val="7FA7CFD4B3924E23BE0C9830AC9387E4"/>
          </w:pPr>
          <w:r>
            <w:t>Milestone 1</w:t>
          </w:r>
        </w:p>
      </w:docPartBody>
    </w:docPart>
    <w:docPart>
      <w:docPartPr>
        <w:name w:val="F5842D5E84B64AE7AC692B9E66AAA614"/>
        <w:category>
          <w:name w:val="General"/>
          <w:gallery w:val="placeholder"/>
        </w:category>
        <w:types>
          <w:type w:val="bbPlcHdr"/>
        </w:types>
        <w:behaviors>
          <w:behavior w:val="content"/>
        </w:behaviors>
        <w:guid w:val="{099CDC2D-93F4-48F6-BF63-37A227ED8C31}"/>
      </w:docPartPr>
      <w:docPartBody>
        <w:p w:rsidR="00000000" w:rsidRDefault="00E6378B" w:rsidP="00E6378B">
          <w:pPr>
            <w:pStyle w:val="F5842D5E84B64AE7AC692B9E66AAA614"/>
          </w:pPr>
          <w:r>
            <w:t>Milestone 2</w:t>
          </w:r>
        </w:p>
      </w:docPartBody>
    </w:docPart>
    <w:docPart>
      <w:docPartPr>
        <w:name w:val="91F3B0117A7B4BD1A1E1E19B0D3158AC"/>
        <w:category>
          <w:name w:val="General"/>
          <w:gallery w:val="placeholder"/>
        </w:category>
        <w:types>
          <w:type w:val="bbPlcHdr"/>
        </w:types>
        <w:behaviors>
          <w:behavior w:val="content"/>
        </w:behaviors>
        <w:guid w:val="{04A7B890-2290-40EE-A048-40DE605EE6B1}"/>
      </w:docPartPr>
      <w:docPartBody>
        <w:p w:rsidR="00000000" w:rsidRDefault="00E6378B" w:rsidP="00E6378B">
          <w:pPr>
            <w:pStyle w:val="91F3B0117A7B4BD1A1E1E19B0D3158AC"/>
          </w:pPr>
          <w:r>
            <w:t>Phase 1 Complete</w:t>
          </w:r>
        </w:p>
      </w:docPartBody>
    </w:docPart>
    <w:docPart>
      <w:docPartPr>
        <w:name w:val="4E3A1813754E4163BD31F0A532AC5197"/>
        <w:category>
          <w:name w:val="General"/>
          <w:gallery w:val="placeholder"/>
        </w:category>
        <w:types>
          <w:type w:val="bbPlcHdr"/>
        </w:types>
        <w:behaviors>
          <w:behavior w:val="content"/>
        </w:behaviors>
        <w:guid w:val="{48573AFB-7662-41B1-8EEB-342F47553F4A}"/>
      </w:docPartPr>
      <w:docPartBody>
        <w:p w:rsidR="00000000" w:rsidRDefault="00E6378B" w:rsidP="00E6378B">
          <w:pPr>
            <w:pStyle w:val="4E3A1813754E4163BD31F0A532AC5197"/>
          </w:pPr>
          <w:r>
            <w:t>Milestone 3</w:t>
          </w:r>
        </w:p>
      </w:docPartBody>
    </w:docPart>
    <w:docPart>
      <w:docPartPr>
        <w:name w:val="AC79A702EF84483CA7786FCB6D76B682"/>
        <w:category>
          <w:name w:val="General"/>
          <w:gallery w:val="placeholder"/>
        </w:category>
        <w:types>
          <w:type w:val="bbPlcHdr"/>
        </w:types>
        <w:behaviors>
          <w:behavior w:val="content"/>
        </w:behaviors>
        <w:guid w:val="{14BFA515-B512-40DC-9008-AEEC9A24F6B6}"/>
      </w:docPartPr>
      <w:docPartBody>
        <w:p w:rsidR="00000000" w:rsidRDefault="00E6378B" w:rsidP="00E6378B">
          <w:pPr>
            <w:pStyle w:val="AC79A702EF84483CA7786FCB6D76B682"/>
          </w:pPr>
          <w:r>
            <w:t>Milestone 4</w:t>
          </w:r>
        </w:p>
      </w:docPartBody>
    </w:docPart>
    <w:docPart>
      <w:docPartPr>
        <w:name w:val="189C76E44E5747B29F99A8482E5F2182"/>
        <w:category>
          <w:name w:val="General"/>
          <w:gallery w:val="placeholder"/>
        </w:category>
        <w:types>
          <w:type w:val="bbPlcHdr"/>
        </w:types>
        <w:behaviors>
          <w:behavior w:val="content"/>
        </w:behaviors>
        <w:guid w:val="{0A411EE4-796F-4DB3-BD5A-98025C855217}"/>
      </w:docPartPr>
      <w:docPartBody>
        <w:p w:rsidR="00000000" w:rsidRDefault="00E6378B" w:rsidP="00E6378B">
          <w:pPr>
            <w:pStyle w:val="189C76E44E5747B29F99A8482E5F2182"/>
          </w:pPr>
          <w:r>
            <w:t>Phase 2 Complete</w:t>
          </w:r>
        </w:p>
      </w:docPartBody>
    </w:docPart>
    <w:docPart>
      <w:docPartPr>
        <w:name w:val="3BAE5F6010A54A17B6336C843CAFF76D"/>
        <w:category>
          <w:name w:val="General"/>
          <w:gallery w:val="placeholder"/>
        </w:category>
        <w:types>
          <w:type w:val="bbPlcHdr"/>
        </w:types>
        <w:behaviors>
          <w:behavior w:val="content"/>
        </w:behaviors>
        <w:guid w:val="{EC91D641-0149-4535-A774-2B8629F3C254}"/>
      </w:docPartPr>
      <w:docPartBody>
        <w:p w:rsidR="00000000" w:rsidRDefault="00E6378B" w:rsidP="00E6378B">
          <w:pPr>
            <w:pStyle w:val="3BAE5F6010A54A17B6336C843CAFF76D"/>
          </w:pPr>
          <w:r>
            <w:t>Milestone 5</w:t>
          </w:r>
        </w:p>
      </w:docPartBody>
    </w:docPart>
    <w:docPart>
      <w:docPartPr>
        <w:name w:val="1BF655E297794CC19B5B161E58013A35"/>
        <w:category>
          <w:name w:val="General"/>
          <w:gallery w:val="placeholder"/>
        </w:category>
        <w:types>
          <w:type w:val="bbPlcHdr"/>
        </w:types>
        <w:behaviors>
          <w:behavior w:val="content"/>
        </w:behaviors>
        <w:guid w:val="{635C9FE6-E0C5-4702-A938-8B534E4EBA73}"/>
      </w:docPartPr>
      <w:docPartBody>
        <w:p w:rsidR="00000000" w:rsidRDefault="00E6378B" w:rsidP="00E6378B">
          <w:pPr>
            <w:pStyle w:val="1BF655E297794CC19B5B161E58013A35"/>
          </w:pPr>
          <w:r>
            <w:t>Milestone 6</w:t>
          </w:r>
        </w:p>
      </w:docPartBody>
    </w:docPart>
    <w:docPart>
      <w:docPartPr>
        <w:name w:val="95BDAE93619B4651B3C1CD7A795ADFE9"/>
        <w:category>
          <w:name w:val="General"/>
          <w:gallery w:val="placeholder"/>
        </w:category>
        <w:types>
          <w:type w:val="bbPlcHdr"/>
        </w:types>
        <w:behaviors>
          <w:behavior w:val="content"/>
        </w:behaviors>
        <w:guid w:val="{8C788D35-0CE3-4761-8AA9-63DA00588C72}"/>
      </w:docPartPr>
      <w:docPartBody>
        <w:p w:rsidR="00000000" w:rsidRDefault="00E6378B" w:rsidP="00E6378B">
          <w:pPr>
            <w:pStyle w:val="95BDAE93619B4651B3C1CD7A795ADFE9"/>
          </w:pPr>
          <w:r>
            <w:t>Project End</w:t>
          </w:r>
        </w:p>
      </w:docPartBody>
    </w:docPart>
    <w:docPart>
      <w:docPartPr>
        <w:name w:val="5561F64D9BA84C1CAA71B4EEA6A5813B"/>
        <w:category>
          <w:name w:val="General"/>
          <w:gallery w:val="placeholder"/>
        </w:category>
        <w:types>
          <w:type w:val="bbPlcHdr"/>
        </w:types>
        <w:behaviors>
          <w:behavior w:val="content"/>
        </w:behaviors>
        <w:guid w:val="{F9DE6A3E-70C3-4454-90E9-0891897694B6}"/>
      </w:docPartPr>
      <w:docPartBody>
        <w:p w:rsidR="00000000" w:rsidRDefault="00E6378B" w:rsidP="00E6378B">
          <w:pPr>
            <w:pStyle w:val="5561F64D9BA84C1CAA71B4EEA6A5813B"/>
          </w:pPr>
          <w:r>
            <w:t>Result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8B"/>
    <w:rsid w:val="00E637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4BAD1595F4A738A1BBC3497A1079A">
    <w:name w:val="9EC4BAD1595F4A738A1BBC3497A1079A"/>
  </w:style>
  <w:style w:type="paragraph" w:customStyle="1" w:styleId="41EAD117A1F54DCE8EF6A98EF8F5F8CC">
    <w:name w:val="41EAD117A1F54DCE8EF6A98EF8F5F8CC"/>
  </w:style>
  <w:style w:type="paragraph" w:customStyle="1" w:styleId="31C1EE2CE01747CFBCC34D8EA02F4B48">
    <w:name w:val="31C1EE2CE01747CFBCC34D8EA02F4B48"/>
  </w:style>
  <w:style w:type="paragraph" w:customStyle="1" w:styleId="CF54405564444577B38A2E3703BD3FA1">
    <w:name w:val="CF54405564444577B38A2E3703BD3FA1"/>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val="en-US"/>
    </w:rPr>
  </w:style>
  <w:style w:type="paragraph" w:customStyle="1" w:styleId="E1A0237C2AD64ED9984384A19188A974">
    <w:name w:val="E1A0237C2AD64ED9984384A19188A974"/>
  </w:style>
  <w:style w:type="paragraph" w:customStyle="1" w:styleId="ECBC99FF548041AEA8FACCEF508DC020">
    <w:name w:val="ECBC99FF548041AEA8FACCEF508DC020"/>
  </w:style>
  <w:style w:type="paragraph" w:customStyle="1" w:styleId="5FAF742F05D643D1A3BA818D714482E1">
    <w:name w:val="5FAF742F05D643D1A3BA818D714482E1"/>
  </w:style>
  <w:style w:type="paragraph" w:customStyle="1" w:styleId="7886706D4F2548CD8FD178E2B3237506">
    <w:name w:val="7886706D4F2548CD8FD178E2B3237506"/>
  </w:style>
  <w:style w:type="character" w:styleId="PlaceholderText">
    <w:name w:val="Placeholder Text"/>
    <w:basedOn w:val="DefaultParagraphFont"/>
    <w:uiPriority w:val="99"/>
    <w:semiHidden/>
    <w:rPr>
      <w:color w:val="595959" w:themeColor="text1" w:themeTint="A6"/>
    </w:rPr>
  </w:style>
  <w:style w:type="paragraph" w:customStyle="1" w:styleId="A781DE28272648FFB9FD29EA8981F3E5">
    <w:name w:val="A781DE28272648FFB9FD29EA8981F3E5"/>
  </w:style>
  <w:style w:type="paragraph" w:customStyle="1" w:styleId="4BFF8A7EBCE74375A48217304713EEA4">
    <w:name w:val="4BFF8A7EBCE74375A48217304713EEA4"/>
  </w:style>
  <w:style w:type="paragraph" w:customStyle="1" w:styleId="A9C85CB6E01944B0BBBFE0B6D3EE04BC">
    <w:name w:val="A9C85CB6E01944B0BBBFE0B6D3EE04BC"/>
  </w:style>
  <w:style w:type="paragraph" w:customStyle="1" w:styleId="8D3450C00BD24A799A6CE1079DE745AB">
    <w:name w:val="8D3450C00BD24A799A6CE1079DE745AB"/>
  </w:style>
  <w:style w:type="paragraph" w:customStyle="1" w:styleId="84DE0FA0DF18414F94ECF4BC6BD49000">
    <w:name w:val="84DE0FA0DF18414F94ECF4BC6BD49000"/>
  </w:style>
  <w:style w:type="paragraph" w:customStyle="1" w:styleId="96C59CAC148642CEBA6F37368B6F4275">
    <w:name w:val="96C59CAC148642CEBA6F37368B6F4275"/>
  </w:style>
  <w:style w:type="paragraph" w:customStyle="1" w:styleId="33E5E80CB50C432AAB3882695570415F">
    <w:name w:val="33E5E80CB50C432AAB3882695570415F"/>
  </w:style>
  <w:style w:type="paragraph" w:customStyle="1" w:styleId="80885D270D5F40F1B0BD3D1F445BA69B">
    <w:name w:val="80885D270D5F40F1B0BD3D1F445BA69B"/>
  </w:style>
  <w:style w:type="paragraph" w:customStyle="1" w:styleId="0DDC68F0F2C445A994D1B2CA24327657">
    <w:name w:val="0DDC68F0F2C445A994D1B2CA24327657"/>
  </w:style>
  <w:style w:type="paragraph" w:customStyle="1" w:styleId="E3B59B7E77EB42C585169C46D2D9661D">
    <w:name w:val="E3B59B7E77EB42C585169C46D2D9661D"/>
  </w:style>
  <w:style w:type="paragraph" w:customStyle="1" w:styleId="86C1E94DCC4A4FD58117FF9700C0ACE5">
    <w:name w:val="86C1E94DCC4A4FD58117FF9700C0ACE5"/>
  </w:style>
  <w:style w:type="paragraph" w:customStyle="1" w:styleId="7687C5C0D8B4471F89DA99B503AADD02">
    <w:name w:val="7687C5C0D8B4471F89DA99B503AADD02"/>
  </w:style>
  <w:style w:type="paragraph" w:customStyle="1" w:styleId="C8600205E02E4F6E861765568A8A0333">
    <w:name w:val="C8600205E02E4F6E861765568A8A0333"/>
  </w:style>
  <w:style w:type="paragraph" w:customStyle="1" w:styleId="E7573E19E5B241B68155F272398B7710">
    <w:name w:val="E7573E19E5B241B68155F272398B7710"/>
  </w:style>
  <w:style w:type="paragraph" w:customStyle="1" w:styleId="FD76D78D508E45A1BF76BE3BE013C393">
    <w:name w:val="FD76D78D508E45A1BF76BE3BE013C393"/>
  </w:style>
  <w:style w:type="paragraph" w:customStyle="1" w:styleId="A76E9A236B0C4B45A41B52B4BFEA21D9">
    <w:name w:val="A76E9A236B0C4B45A41B52B4BFEA21D9"/>
  </w:style>
  <w:style w:type="paragraph" w:customStyle="1" w:styleId="64E5D9165AAE4D26BF6F9D3E6DF2AF39">
    <w:name w:val="64E5D9165AAE4D26BF6F9D3E6DF2AF39"/>
  </w:style>
  <w:style w:type="paragraph" w:customStyle="1" w:styleId="60090FB693CA4959BE46CC9C5BE7A331">
    <w:name w:val="60090FB693CA4959BE46CC9C5BE7A331"/>
  </w:style>
  <w:style w:type="paragraph" w:customStyle="1" w:styleId="7CF091654D544D39B52FA98223B0035E">
    <w:name w:val="7CF091654D544D39B52FA98223B0035E"/>
  </w:style>
  <w:style w:type="paragraph" w:customStyle="1" w:styleId="0C7124E1928E405F90919280402F98F8">
    <w:name w:val="0C7124E1928E405F90919280402F98F8"/>
  </w:style>
  <w:style w:type="paragraph" w:customStyle="1" w:styleId="86A738A5817546B99A7EB13A0F129D2C">
    <w:name w:val="86A738A5817546B99A7EB13A0F129D2C"/>
  </w:style>
  <w:style w:type="paragraph" w:customStyle="1" w:styleId="FCB53B0AED744CE489F14EA2F9046B0F">
    <w:name w:val="FCB53B0AED744CE489F14EA2F9046B0F"/>
  </w:style>
  <w:style w:type="paragraph" w:customStyle="1" w:styleId="ABB6EF47713D49B79E6112444BF37503">
    <w:name w:val="ABB6EF47713D49B79E6112444BF37503"/>
  </w:style>
  <w:style w:type="paragraph" w:customStyle="1" w:styleId="65E6BAC34C4D46978742D8D4C470AD50">
    <w:name w:val="65E6BAC34C4D46978742D8D4C470AD50"/>
  </w:style>
  <w:style w:type="paragraph" w:customStyle="1" w:styleId="BD8803B3D2E84EAFAAFBDC6C3FA87985">
    <w:name w:val="BD8803B3D2E84EAFAAFBDC6C3FA87985"/>
  </w:style>
  <w:style w:type="paragraph" w:customStyle="1" w:styleId="269922911A624AF793ADE07967A6C201">
    <w:name w:val="269922911A624AF793ADE07967A6C201"/>
  </w:style>
  <w:style w:type="paragraph" w:customStyle="1" w:styleId="06AF42747BA74EDC89F046E6F278C046">
    <w:name w:val="06AF42747BA74EDC89F046E6F278C046"/>
  </w:style>
  <w:style w:type="paragraph" w:customStyle="1" w:styleId="4043703C7B4B4B988470C5751B899E66">
    <w:name w:val="4043703C7B4B4B988470C5751B899E66"/>
  </w:style>
  <w:style w:type="paragraph" w:customStyle="1" w:styleId="E211E1402BF243F683325BE9A3F3D969">
    <w:name w:val="E211E1402BF243F683325BE9A3F3D969"/>
  </w:style>
  <w:style w:type="paragraph" w:customStyle="1" w:styleId="B975C5BF03404ED6933AC363E45AD11F">
    <w:name w:val="B975C5BF03404ED6933AC363E45AD11F"/>
  </w:style>
  <w:style w:type="paragraph" w:customStyle="1" w:styleId="51D0CFB2F99C4BDFB24119A64208FFD1">
    <w:name w:val="51D0CFB2F99C4BDFB24119A64208FFD1"/>
  </w:style>
  <w:style w:type="paragraph" w:customStyle="1" w:styleId="05A2E67B3D6244C1AAAE2CCE1C50BBF1">
    <w:name w:val="05A2E67B3D6244C1AAAE2CCE1C50BBF1"/>
  </w:style>
  <w:style w:type="paragraph" w:customStyle="1" w:styleId="CFA276A419414E2FB570960428572D5C">
    <w:name w:val="CFA276A419414E2FB570960428572D5C"/>
  </w:style>
  <w:style w:type="paragraph" w:customStyle="1" w:styleId="9D2884F86833443A8474A3AAF6C82517">
    <w:name w:val="9D2884F86833443A8474A3AAF6C82517"/>
  </w:style>
  <w:style w:type="paragraph" w:customStyle="1" w:styleId="CCD7D6DEE16245B6A84183AB33D50866">
    <w:name w:val="CCD7D6DEE16245B6A84183AB33D50866"/>
  </w:style>
  <w:style w:type="paragraph" w:customStyle="1" w:styleId="62ACA2363BFE4BF7B487820C36350AA5">
    <w:name w:val="62ACA2363BFE4BF7B487820C36350AA5"/>
  </w:style>
  <w:style w:type="paragraph" w:customStyle="1" w:styleId="6A9726520E21462F996CDB8EC3594C32">
    <w:name w:val="6A9726520E21462F996CDB8EC3594C32"/>
  </w:style>
  <w:style w:type="paragraph" w:customStyle="1" w:styleId="32FAF16BCC0E41B2AC086F168680EF9B">
    <w:name w:val="32FAF16BCC0E41B2AC086F168680EF9B"/>
  </w:style>
  <w:style w:type="paragraph" w:customStyle="1" w:styleId="0302AAF80BCA419CB9729CCDDBE5C794">
    <w:name w:val="0302AAF80BCA419CB9729CCDDBE5C794"/>
  </w:style>
  <w:style w:type="paragraph" w:customStyle="1" w:styleId="22C5380302F2497684E3BADA955BD55D">
    <w:name w:val="22C5380302F2497684E3BADA955BD55D"/>
  </w:style>
  <w:style w:type="paragraph" w:customStyle="1" w:styleId="FC14A72D7B5642648D27B5F81F322021">
    <w:name w:val="FC14A72D7B5642648D27B5F81F322021"/>
  </w:style>
  <w:style w:type="paragraph" w:customStyle="1" w:styleId="09FD1E198FE748D0BBDD38FAA811D3C8">
    <w:name w:val="09FD1E198FE748D0BBDD38FAA811D3C8"/>
  </w:style>
  <w:style w:type="paragraph" w:customStyle="1" w:styleId="EBD8A0EB8B2E4171AE1610266C5361EF">
    <w:name w:val="EBD8A0EB8B2E4171AE1610266C5361EF"/>
  </w:style>
  <w:style w:type="paragraph" w:customStyle="1" w:styleId="C13D56A3C0C7427BB95FA18576879B31">
    <w:name w:val="C13D56A3C0C7427BB95FA18576879B31"/>
  </w:style>
  <w:style w:type="paragraph" w:customStyle="1" w:styleId="C590A068A21143F7A31C7A9E5F7BB713">
    <w:name w:val="C590A068A21143F7A31C7A9E5F7BB713"/>
  </w:style>
  <w:style w:type="paragraph" w:customStyle="1" w:styleId="F4EB0DA206D04B8DBE37A4076DF9BA56">
    <w:name w:val="F4EB0DA206D04B8DBE37A4076DF9BA56"/>
  </w:style>
  <w:style w:type="paragraph" w:customStyle="1" w:styleId="BEA81E1EFC8541F0AEBE85E0DF92D767">
    <w:name w:val="BEA81E1EFC8541F0AEBE85E0DF92D767"/>
  </w:style>
  <w:style w:type="paragraph" w:customStyle="1" w:styleId="45D608B9BB3F4B38BAAD0E9546D364BA">
    <w:name w:val="45D608B9BB3F4B38BAAD0E9546D364BA"/>
  </w:style>
  <w:style w:type="paragraph" w:customStyle="1" w:styleId="DF71B2DBA101444AB0EB68DDB1382DF5">
    <w:name w:val="DF71B2DBA101444AB0EB68DDB1382DF5"/>
  </w:style>
  <w:style w:type="paragraph" w:customStyle="1" w:styleId="4F7E3603C3B647679DDF13BD26D84F13">
    <w:name w:val="4F7E3603C3B647679DDF13BD26D84F13"/>
  </w:style>
  <w:style w:type="paragraph" w:customStyle="1" w:styleId="2505D89C14264D07ACF14B3ECDDD5A45">
    <w:name w:val="2505D89C14264D07ACF14B3ECDDD5A45"/>
  </w:style>
  <w:style w:type="paragraph" w:customStyle="1" w:styleId="894B1B3FB5C648299F2DF09A1E84D8A0">
    <w:name w:val="894B1B3FB5C648299F2DF09A1E84D8A0"/>
  </w:style>
  <w:style w:type="paragraph" w:customStyle="1" w:styleId="1B734792FECC4A6F8B90CABEA3157261">
    <w:name w:val="1B734792FECC4A6F8B90CABEA3157261"/>
  </w:style>
  <w:style w:type="paragraph" w:customStyle="1" w:styleId="1A3C8298275E4419A883BFD05B5DBCD9">
    <w:name w:val="1A3C8298275E4419A883BFD05B5DBCD9"/>
  </w:style>
  <w:style w:type="paragraph" w:customStyle="1" w:styleId="EE2DE16A393447E7A97606219382DD8F">
    <w:name w:val="EE2DE16A393447E7A97606219382DD8F"/>
  </w:style>
  <w:style w:type="paragraph" w:customStyle="1" w:styleId="B29652FD165F473C823740122137FA02">
    <w:name w:val="B29652FD165F473C823740122137FA02"/>
  </w:style>
  <w:style w:type="paragraph" w:customStyle="1" w:styleId="E8E1CA311B59475DAA0A32F22E874DCE">
    <w:name w:val="E8E1CA311B59475DAA0A32F22E874DCE"/>
  </w:style>
  <w:style w:type="paragraph" w:customStyle="1" w:styleId="4FFDA1574B254C5D858A45B6A6D37667">
    <w:name w:val="4FFDA1574B254C5D858A45B6A6D37667"/>
  </w:style>
  <w:style w:type="paragraph" w:customStyle="1" w:styleId="BE948149FA8F4491994E431C77B27E23">
    <w:name w:val="BE948149FA8F4491994E431C77B27E23"/>
  </w:style>
  <w:style w:type="paragraph" w:customStyle="1" w:styleId="44BF3E0BF4904B8BA891CF598FD654B1">
    <w:name w:val="44BF3E0BF4904B8BA891CF598FD654B1"/>
  </w:style>
  <w:style w:type="paragraph" w:customStyle="1" w:styleId="1B469083A3AF4EECB7CE08D56DB244B7">
    <w:name w:val="1B469083A3AF4EECB7CE08D56DB244B7"/>
  </w:style>
  <w:style w:type="paragraph" w:customStyle="1" w:styleId="8CB2C40C9C4E42A9A460E98DBECDC2D5">
    <w:name w:val="8CB2C40C9C4E42A9A460E98DBECDC2D5"/>
  </w:style>
  <w:style w:type="paragraph" w:customStyle="1" w:styleId="0F02D5029E3D4A79892660E2DC51E676">
    <w:name w:val="0F02D5029E3D4A79892660E2DC51E676"/>
  </w:style>
  <w:style w:type="paragraph" w:customStyle="1" w:styleId="ED6393106F644C2684A118789EBC0BCD">
    <w:name w:val="ED6393106F644C2684A118789EBC0BCD"/>
  </w:style>
  <w:style w:type="paragraph" w:customStyle="1" w:styleId="7EB437B9742A4BAE80438E9332BBAFA0">
    <w:name w:val="7EB437B9742A4BAE80438E9332BBAFA0"/>
  </w:style>
  <w:style w:type="paragraph" w:customStyle="1" w:styleId="BBDF6D4FA63645DA84FD3322BEF2A029">
    <w:name w:val="BBDF6D4FA63645DA84FD3322BEF2A029"/>
  </w:style>
  <w:style w:type="paragraph" w:customStyle="1" w:styleId="37CC20F69DAE48E9BFEEB07C8760DF70">
    <w:name w:val="37CC20F69DAE48E9BFEEB07C8760DF70"/>
  </w:style>
  <w:style w:type="paragraph" w:customStyle="1" w:styleId="9CF49B9A1A4E4EC3A28794EECE57F423">
    <w:name w:val="9CF49B9A1A4E4EC3A28794EECE57F423"/>
  </w:style>
  <w:style w:type="paragraph" w:customStyle="1" w:styleId="A00E9BC16E6347089B16397E8F516EFE">
    <w:name w:val="A00E9BC16E6347089B16397E8F516EFE"/>
  </w:style>
  <w:style w:type="paragraph" w:customStyle="1" w:styleId="AC9587F559714739BC25E696BFE8705C">
    <w:name w:val="AC9587F559714739BC25E696BFE8705C"/>
  </w:style>
  <w:style w:type="paragraph" w:customStyle="1" w:styleId="A7343BFCDEDB4DC49AAD4D1697B0BA08">
    <w:name w:val="A7343BFCDEDB4DC49AAD4D1697B0BA08"/>
  </w:style>
  <w:style w:type="paragraph" w:customStyle="1" w:styleId="FD828F157C1543D4AA5795DF02A602BE">
    <w:name w:val="FD828F157C1543D4AA5795DF02A602BE"/>
  </w:style>
  <w:style w:type="paragraph" w:customStyle="1" w:styleId="57C5E690EAFF4CE19943BA95C152D6A6">
    <w:name w:val="57C5E690EAFF4CE19943BA95C152D6A6"/>
  </w:style>
  <w:style w:type="paragraph" w:customStyle="1" w:styleId="B025BFA9FD5C4C34B4B5C66FA6481CB1">
    <w:name w:val="B025BFA9FD5C4C34B4B5C66FA6481CB1"/>
  </w:style>
  <w:style w:type="paragraph" w:customStyle="1" w:styleId="C12240FB7F2646E2ADCB4EFF89845596">
    <w:name w:val="C12240FB7F2646E2ADCB4EFF89845596"/>
  </w:style>
  <w:style w:type="paragraph" w:customStyle="1" w:styleId="F1170970A0E74329B18252D9CF4C5512">
    <w:name w:val="F1170970A0E74329B18252D9CF4C5512"/>
  </w:style>
  <w:style w:type="paragraph" w:customStyle="1" w:styleId="6F2166E2341A482E80DE7E6329DB15F9">
    <w:name w:val="6F2166E2341A482E80DE7E6329DB15F9"/>
  </w:style>
  <w:style w:type="paragraph" w:customStyle="1" w:styleId="CF2F7BA36CE44EE09AF502D013386DC8">
    <w:name w:val="CF2F7BA36CE44EE09AF502D013386DC8"/>
  </w:style>
  <w:style w:type="paragraph" w:customStyle="1" w:styleId="7344A8472C1F4B7FAB1E7479A5C198E4">
    <w:name w:val="7344A8472C1F4B7FAB1E7479A5C198E4"/>
  </w:style>
  <w:style w:type="paragraph" w:customStyle="1" w:styleId="75A281CCE1744D0FB779D5C5F5947B01">
    <w:name w:val="75A281CCE1744D0FB779D5C5F5947B01"/>
  </w:style>
  <w:style w:type="paragraph" w:customStyle="1" w:styleId="23D7E50CCA4546DC84C20BD6101F2B66">
    <w:name w:val="23D7E50CCA4546DC84C20BD6101F2B66"/>
  </w:style>
  <w:style w:type="paragraph" w:customStyle="1" w:styleId="0E917EA7274A4AF5B31094BB730A264D">
    <w:name w:val="0E917EA7274A4AF5B31094BB730A264D"/>
  </w:style>
  <w:style w:type="paragraph" w:customStyle="1" w:styleId="096300B39DD14829A8FCEAB4727A5BB9">
    <w:name w:val="096300B39DD14829A8FCEAB4727A5BB9"/>
  </w:style>
  <w:style w:type="paragraph" w:customStyle="1" w:styleId="E25FAFA49A354991A961B758A47F572B">
    <w:name w:val="E25FAFA49A354991A961B758A47F572B"/>
  </w:style>
  <w:style w:type="paragraph" w:customStyle="1" w:styleId="A1AFD491B53746B3A77DC298099BF4CF">
    <w:name w:val="A1AFD491B53746B3A77DC298099BF4CF"/>
  </w:style>
  <w:style w:type="paragraph" w:customStyle="1" w:styleId="57380C9A974849A799B9ABB274BD1221">
    <w:name w:val="57380C9A974849A799B9ABB274BD1221"/>
  </w:style>
  <w:style w:type="paragraph" w:customStyle="1" w:styleId="03C1FA2E3DF44A019EE35C9394301B8C">
    <w:name w:val="03C1FA2E3DF44A019EE35C9394301B8C"/>
  </w:style>
  <w:style w:type="paragraph" w:customStyle="1" w:styleId="5CCF4626975E44609F7FABFB7125291A">
    <w:name w:val="5CCF4626975E44609F7FABFB7125291A"/>
  </w:style>
  <w:style w:type="paragraph" w:customStyle="1" w:styleId="1D5436A73ADF4DC0B31FD43FF88D111D">
    <w:name w:val="1D5436A73ADF4DC0B31FD43FF88D111D"/>
  </w:style>
  <w:style w:type="paragraph" w:customStyle="1" w:styleId="E20BA4CC1F0F4CDE97529D3F7B924147">
    <w:name w:val="E20BA4CC1F0F4CDE97529D3F7B924147"/>
  </w:style>
  <w:style w:type="paragraph" w:customStyle="1" w:styleId="8ED4A512B66B48E2A65E7E16ACEDDB59">
    <w:name w:val="8ED4A512B66B48E2A65E7E16ACEDDB59"/>
  </w:style>
  <w:style w:type="paragraph" w:customStyle="1" w:styleId="2E52B45FBBCF4DA99A57D2D222B8397A">
    <w:name w:val="2E52B45FBBCF4DA99A57D2D222B8397A"/>
  </w:style>
  <w:style w:type="paragraph" w:customStyle="1" w:styleId="A822E534796049F7B682FE03FADAF53B">
    <w:name w:val="A822E534796049F7B682FE03FADAF53B"/>
  </w:style>
  <w:style w:type="paragraph" w:customStyle="1" w:styleId="C63EF986199C4237B1CFCF93D91C91B9">
    <w:name w:val="C63EF986199C4237B1CFCF93D91C91B9"/>
  </w:style>
  <w:style w:type="paragraph" w:customStyle="1" w:styleId="ABB26274892A425A80F91AAED6D202AE">
    <w:name w:val="ABB26274892A425A80F91AAED6D202AE"/>
  </w:style>
  <w:style w:type="paragraph" w:customStyle="1" w:styleId="9047F3557BBF4939B41434CDE2CD7623">
    <w:name w:val="9047F3557BBF4939B41434CDE2CD7623"/>
  </w:style>
  <w:style w:type="paragraph" w:customStyle="1" w:styleId="240E5F171DB34D3886AC157D142EEA57">
    <w:name w:val="240E5F171DB34D3886AC157D142EEA57"/>
  </w:style>
  <w:style w:type="paragraph" w:customStyle="1" w:styleId="FCE7CA5277BF4AACBCFB1A6CD2E247C3">
    <w:name w:val="FCE7CA5277BF4AACBCFB1A6CD2E247C3"/>
  </w:style>
  <w:style w:type="paragraph" w:customStyle="1" w:styleId="38BB2F4334304B9D875EA6D5F411110F">
    <w:name w:val="38BB2F4334304B9D875EA6D5F411110F"/>
  </w:style>
  <w:style w:type="paragraph" w:customStyle="1" w:styleId="3857CE54E35646578AB10446F67A41E0">
    <w:name w:val="3857CE54E35646578AB10446F67A41E0"/>
  </w:style>
  <w:style w:type="paragraph" w:customStyle="1" w:styleId="22F17B4BA79B4FF59EFCCF96675F9E9F">
    <w:name w:val="22F17B4BA79B4FF59EFCCF96675F9E9F"/>
  </w:style>
  <w:style w:type="paragraph" w:customStyle="1" w:styleId="CC6B0F227CF64AFF90FA222C50DD7E71">
    <w:name w:val="CC6B0F227CF64AFF90FA222C50DD7E71"/>
  </w:style>
  <w:style w:type="paragraph" w:customStyle="1" w:styleId="93623424285D4BB8BB9975B9F2A5B66D">
    <w:name w:val="93623424285D4BB8BB9975B9F2A5B66D"/>
  </w:style>
  <w:style w:type="paragraph" w:customStyle="1" w:styleId="DDAAFC516A834339B314CDCCB4107B9A">
    <w:name w:val="DDAAFC516A834339B314CDCCB4107B9A"/>
  </w:style>
  <w:style w:type="paragraph" w:customStyle="1" w:styleId="ED1B92D46B614C92A00D4BD54AE71480">
    <w:name w:val="ED1B92D46B614C92A00D4BD54AE71480"/>
  </w:style>
  <w:style w:type="paragraph" w:customStyle="1" w:styleId="4EC2516CCF164057B8AB0DA4284F17DF">
    <w:name w:val="4EC2516CCF164057B8AB0DA4284F17DF"/>
  </w:style>
  <w:style w:type="paragraph" w:customStyle="1" w:styleId="5DDD81D7083B4816B3BFF0F806783218">
    <w:name w:val="5DDD81D7083B4816B3BFF0F806783218"/>
  </w:style>
  <w:style w:type="paragraph" w:customStyle="1" w:styleId="7D4F89B0EDAD4E0895BE00B47977DEE8">
    <w:name w:val="7D4F89B0EDAD4E0895BE00B47977DEE8"/>
  </w:style>
  <w:style w:type="paragraph" w:customStyle="1" w:styleId="42402678C4C948D5B80E8A36F87EA151">
    <w:name w:val="42402678C4C948D5B80E8A36F87EA151"/>
  </w:style>
  <w:style w:type="paragraph" w:customStyle="1" w:styleId="8F7B2E9A2B674729939E1E244961E86C">
    <w:name w:val="8F7B2E9A2B674729939E1E244961E86C"/>
  </w:style>
  <w:style w:type="paragraph" w:customStyle="1" w:styleId="A000CC9E12F84DC7B5FC505F338BEEC6">
    <w:name w:val="A000CC9E12F84DC7B5FC505F338BEEC6"/>
  </w:style>
  <w:style w:type="paragraph" w:customStyle="1" w:styleId="346D43BA32E34F8AA0F142989CBE455E">
    <w:name w:val="346D43BA32E34F8AA0F142989CBE455E"/>
  </w:style>
  <w:style w:type="paragraph" w:customStyle="1" w:styleId="4D3E47F4D29242929930EE7697092EFA">
    <w:name w:val="4D3E47F4D29242929930EE7697092EFA"/>
  </w:style>
  <w:style w:type="paragraph" w:customStyle="1" w:styleId="9DD33DDE67A34516970B3A0149BD89A6">
    <w:name w:val="9DD33DDE67A34516970B3A0149BD89A6"/>
  </w:style>
  <w:style w:type="paragraph" w:customStyle="1" w:styleId="0130B0AEF7AA4AEB9BDEF5F834A77322">
    <w:name w:val="0130B0AEF7AA4AEB9BDEF5F834A77322"/>
  </w:style>
  <w:style w:type="paragraph" w:customStyle="1" w:styleId="111E3532F3644B5996E2CF5CD8641C78">
    <w:name w:val="111E3532F3644B5996E2CF5CD8641C78"/>
  </w:style>
  <w:style w:type="paragraph" w:customStyle="1" w:styleId="048FDE9CF4DD4F15B9811A034D8FF5F4">
    <w:name w:val="048FDE9CF4DD4F15B9811A034D8FF5F4"/>
  </w:style>
  <w:style w:type="paragraph" w:customStyle="1" w:styleId="2156DAB1732C467DAA00AB2EBD9D5975">
    <w:name w:val="2156DAB1732C467DAA00AB2EBD9D5975"/>
  </w:style>
  <w:style w:type="paragraph" w:customStyle="1" w:styleId="32A85FE4F25D425595B7E7A3E51CFC04">
    <w:name w:val="32A85FE4F25D425595B7E7A3E51CFC04"/>
  </w:style>
  <w:style w:type="character" w:styleId="Strong">
    <w:name w:val="Strong"/>
    <w:basedOn w:val="DefaultParagraphFont"/>
    <w:uiPriority w:val="22"/>
    <w:unhideWhenUsed/>
    <w:qFormat/>
    <w:rPr>
      <w:b/>
      <w:bCs/>
    </w:rPr>
  </w:style>
  <w:style w:type="paragraph" w:customStyle="1" w:styleId="D380B4A7B60E4F528414BB0CE87A6A2C">
    <w:name w:val="D380B4A7B60E4F528414BB0CE87A6A2C"/>
  </w:style>
  <w:style w:type="paragraph" w:customStyle="1" w:styleId="CB04D980B30043EAB95A09E1289EA488">
    <w:name w:val="CB04D980B30043EAB95A09E1289EA488"/>
  </w:style>
  <w:style w:type="paragraph" w:customStyle="1" w:styleId="3E441D8B8AA74BF2911F5EA0B1D95639">
    <w:name w:val="3E441D8B8AA74BF2911F5EA0B1D95639"/>
  </w:style>
  <w:style w:type="paragraph" w:customStyle="1" w:styleId="247AFD091B7A45FDB9E4C830530F44C9">
    <w:name w:val="247AFD091B7A45FDB9E4C830530F44C9"/>
  </w:style>
  <w:style w:type="paragraph" w:customStyle="1" w:styleId="751AD4D08DC44194A41FC3E13B32A1B6">
    <w:name w:val="751AD4D08DC44194A41FC3E13B32A1B6"/>
  </w:style>
  <w:style w:type="paragraph" w:customStyle="1" w:styleId="B0E33B58E921498AA872C001307C0CA1">
    <w:name w:val="B0E33B58E921498AA872C001307C0CA1"/>
  </w:style>
  <w:style w:type="paragraph" w:customStyle="1" w:styleId="20A51BCE367940C9843B7793A91F14B3">
    <w:name w:val="20A51BCE367940C9843B7793A91F14B3"/>
  </w:style>
  <w:style w:type="paragraph" w:customStyle="1" w:styleId="347298E6FFB24A0CAF532D0135C5DA44">
    <w:name w:val="347298E6FFB24A0CAF532D0135C5DA44"/>
  </w:style>
  <w:style w:type="paragraph" w:customStyle="1" w:styleId="5E45FE24626E45B295B7866CF14AC607">
    <w:name w:val="5E45FE24626E45B295B7866CF14AC607"/>
  </w:style>
  <w:style w:type="paragraph" w:customStyle="1" w:styleId="87EB255C516C4FFAACB7253E481FAEB0">
    <w:name w:val="87EB255C516C4FFAACB7253E481FAEB0"/>
  </w:style>
  <w:style w:type="paragraph" w:customStyle="1" w:styleId="0F7B25F4EBDB4BA982D551EB46BE2186">
    <w:name w:val="0F7B25F4EBDB4BA982D551EB46BE2186"/>
  </w:style>
  <w:style w:type="paragraph" w:customStyle="1" w:styleId="E2AF5EF372D9461AB34B7ED586D4EB30">
    <w:name w:val="E2AF5EF372D9461AB34B7ED586D4EB30"/>
  </w:style>
  <w:style w:type="paragraph" w:customStyle="1" w:styleId="C994803B06FC47AE89B790D79E9FF3C2">
    <w:name w:val="C994803B06FC47AE89B790D79E9FF3C2"/>
  </w:style>
  <w:style w:type="paragraph" w:customStyle="1" w:styleId="F11F039B562C4871A078016ED7ED7292">
    <w:name w:val="F11F039B562C4871A078016ED7ED7292"/>
  </w:style>
  <w:style w:type="paragraph" w:customStyle="1" w:styleId="9C622913D86140969B450E5672735733">
    <w:name w:val="9C622913D86140969B450E5672735733"/>
  </w:style>
  <w:style w:type="paragraph" w:customStyle="1" w:styleId="C0240F2FE0EA4F88B53E4766B490657B">
    <w:name w:val="C0240F2FE0EA4F88B53E4766B490657B"/>
  </w:style>
  <w:style w:type="paragraph" w:customStyle="1" w:styleId="07A6CC57541B4E8C89CF2355D14FF91C">
    <w:name w:val="07A6CC57541B4E8C89CF2355D14FF91C"/>
  </w:style>
  <w:style w:type="paragraph" w:customStyle="1" w:styleId="012C66EB428F4EE6BE705338D275D227">
    <w:name w:val="012C66EB428F4EE6BE705338D275D227"/>
  </w:style>
  <w:style w:type="paragraph" w:customStyle="1" w:styleId="4A58D468489444538E9A670FCE0D5230">
    <w:name w:val="4A58D468489444538E9A670FCE0D5230"/>
  </w:style>
  <w:style w:type="paragraph" w:customStyle="1" w:styleId="96E3D7DDA79646548905A2B01D554AE4">
    <w:name w:val="96E3D7DDA79646548905A2B01D554AE4"/>
  </w:style>
  <w:style w:type="paragraph" w:customStyle="1" w:styleId="178EF389DC4A41EB8C593A26C6C32E39">
    <w:name w:val="178EF389DC4A41EB8C593A26C6C32E39"/>
  </w:style>
  <w:style w:type="paragraph" w:customStyle="1" w:styleId="8F6EF19932A24241A831A9BDE710561B">
    <w:name w:val="8F6EF19932A24241A831A9BDE710561B"/>
  </w:style>
  <w:style w:type="paragraph" w:customStyle="1" w:styleId="3F643DCA6B8A4CF4A502AEDCF76F5735">
    <w:name w:val="3F643DCA6B8A4CF4A502AEDCF76F5735"/>
  </w:style>
  <w:style w:type="paragraph" w:customStyle="1" w:styleId="853AF48F0939473A9CB1CF744E9B827D">
    <w:name w:val="853AF48F0939473A9CB1CF744E9B827D"/>
  </w:style>
  <w:style w:type="paragraph" w:customStyle="1" w:styleId="DD597182B9B4489C820D9CF0A71CE781">
    <w:name w:val="DD597182B9B4489C820D9CF0A71CE781"/>
  </w:style>
  <w:style w:type="paragraph" w:customStyle="1" w:styleId="801AE579120E4E24BA881FE925007CCE">
    <w:name w:val="801AE579120E4E24BA881FE925007CCE"/>
  </w:style>
  <w:style w:type="paragraph" w:customStyle="1" w:styleId="21CE09EC63CE4F7F819CC640314AABB7">
    <w:name w:val="21CE09EC63CE4F7F819CC640314AABB7"/>
  </w:style>
  <w:style w:type="paragraph" w:customStyle="1" w:styleId="497A9E9E68ED45F6BEA31D42435E6CF0">
    <w:name w:val="497A9E9E68ED45F6BEA31D42435E6CF0"/>
  </w:style>
  <w:style w:type="paragraph" w:customStyle="1" w:styleId="9D795996CCB846DAA67EB2FD84994B09">
    <w:name w:val="9D795996CCB846DAA67EB2FD84994B09"/>
  </w:style>
  <w:style w:type="paragraph" w:customStyle="1" w:styleId="6FE4DBA2F3AF497CA2453A4F26D31593">
    <w:name w:val="6FE4DBA2F3AF497CA2453A4F26D31593"/>
  </w:style>
  <w:style w:type="paragraph" w:customStyle="1" w:styleId="0F0FE4B0FBE943F186CB30638734A1C8">
    <w:name w:val="0F0FE4B0FBE943F186CB30638734A1C8"/>
  </w:style>
  <w:style w:type="paragraph" w:customStyle="1" w:styleId="895B10C054034104AE0D9A0A91D16ED3">
    <w:name w:val="895B10C054034104AE0D9A0A91D16ED3"/>
  </w:style>
  <w:style w:type="paragraph" w:customStyle="1" w:styleId="9360C1337FFC43CBAD16EAEF350D4755">
    <w:name w:val="9360C1337FFC43CBAD16EAEF350D4755"/>
  </w:style>
  <w:style w:type="paragraph" w:customStyle="1" w:styleId="6416BD34C7DC4AFC9F11D56228CFF862">
    <w:name w:val="6416BD34C7DC4AFC9F11D56228CFF862"/>
  </w:style>
  <w:style w:type="paragraph" w:customStyle="1" w:styleId="5E5AF97C635D4D1D8821561BD04BD8FE">
    <w:name w:val="5E5AF97C635D4D1D8821561BD04BD8FE"/>
  </w:style>
  <w:style w:type="paragraph" w:customStyle="1" w:styleId="487E1FF1FE8E4D408711A8138DFD064B">
    <w:name w:val="487E1FF1FE8E4D408711A8138DFD064B"/>
  </w:style>
  <w:style w:type="paragraph" w:customStyle="1" w:styleId="0D3F887AAFC24E4AAB7A39768BCD3851">
    <w:name w:val="0D3F887AAFC24E4AAB7A39768BCD3851"/>
  </w:style>
  <w:style w:type="paragraph" w:customStyle="1" w:styleId="1A59E673495842AAAF39162EFE5BAE42">
    <w:name w:val="1A59E673495842AAAF39162EFE5BAE42"/>
  </w:style>
  <w:style w:type="paragraph" w:customStyle="1" w:styleId="EA84487C63DB43688D9DC3AFC60599E0">
    <w:name w:val="EA84487C63DB43688D9DC3AFC60599E0"/>
  </w:style>
  <w:style w:type="paragraph" w:customStyle="1" w:styleId="936CBDE4A3BA4CE9B2141C8BD93F8A4C">
    <w:name w:val="936CBDE4A3BA4CE9B2141C8BD93F8A4C"/>
  </w:style>
  <w:style w:type="paragraph" w:customStyle="1" w:styleId="031CCC9C5D7B4EFD9ACFD8D1F1E3295C">
    <w:name w:val="031CCC9C5D7B4EFD9ACFD8D1F1E3295C"/>
  </w:style>
  <w:style w:type="paragraph" w:customStyle="1" w:styleId="8B87D9CC64714ADFB68DBC5C035CFEE2">
    <w:name w:val="8B87D9CC64714ADFB68DBC5C035CFEE2"/>
  </w:style>
  <w:style w:type="paragraph" w:customStyle="1" w:styleId="7648D7ACC9F04C678AD1088C0A3E0223">
    <w:name w:val="7648D7ACC9F04C678AD1088C0A3E0223"/>
  </w:style>
  <w:style w:type="paragraph" w:customStyle="1" w:styleId="2E87906218DD49318456BF0C79835EE4">
    <w:name w:val="2E87906218DD49318456BF0C79835EE4"/>
  </w:style>
  <w:style w:type="paragraph" w:customStyle="1" w:styleId="B34FBA7D0D5448E7BFB30CFD05F56541">
    <w:name w:val="B34FBA7D0D5448E7BFB30CFD05F56541"/>
  </w:style>
  <w:style w:type="paragraph" w:customStyle="1" w:styleId="41C85FD317B04AD3BE0EBA3774262C16">
    <w:name w:val="41C85FD317B04AD3BE0EBA3774262C16"/>
  </w:style>
  <w:style w:type="paragraph" w:customStyle="1" w:styleId="14533C54D86649998DB2AC290C37719B">
    <w:name w:val="14533C54D86649998DB2AC290C37719B"/>
  </w:style>
  <w:style w:type="paragraph" w:customStyle="1" w:styleId="4CB0BA81F8924352A33231DC161DE4BB">
    <w:name w:val="4CB0BA81F8924352A33231DC161DE4BB"/>
  </w:style>
  <w:style w:type="paragraph" w:customStyle="1" w:styleId="3153713119524E4381870CC74816DAFC">
    <w:name w:val="3153713119524E4381870CC74816DAFC"/>
  </w:style>
  <w:style w:type="paragraph" w:customStyle="1" w:styleId="98DEBD850D47445EBE51D754DFE036F5">
    <w:name w:val="98DEBD850D47445EBE51D754DFE036F5"/>
  </w:style>
  <w:style w:type="paragraph" w:customStyle="1" w:styleId="A79F6B2821964EBF9351D750B6737FD6">
    <w:name w:val="A79F6B2821964EBF9351D750B6737FD6"/>
  </w:style>
  <w:style w:type="paragraph" w:customStyle="1" w:styleId="A5DDD20B95714AA88589E5B42347ADAA">
    <w:name w:val="A5DDD20B95714AA88589E5B42347ADAA"/>
  </w:style>
  <w:style w:type="paragraph" w:customStyle="1" w:styleId="6CA68D7D54134C7A8E9F3462580684A4">
    <w:name w:val="6CA68D7D54134C7A8E9F3462580684A4"/>
  </w:style>
  <w:style w:type="paragraph" w:customStyle="1" w:styleId="D6C1414DF4CD49A1886DFD2FD0D45CC9">
    <w:name w:val="D6C1414DF4CD49A1886DFD2FD0D45CC9"/>
    <w:rsid w:val="00E6378B"/>
  </w:style>
  <w:style w:type="paragraph" w:customStyle="1" w:styleId="CED573086E96400593A5B32731112F20">
    <w:name w:val="CED573086E96400593A5B32731112F20"/>
    <w:rsid w:val="00E6378B"/>
  </w:style>
  <w:style w:type="paragraph" w:customStyle="1" w:styleId="6D2B8F83DA664474ACA0D9FF5382D986">
    <w:name w:val="6D2B8F83DA664474ACA0D9FF5382D986"/>
    <w:rsid w:val="00E6378B"/>
  </w:style>
  <w:style w:type="paragraph" w:customStyle="1" w:styleId="CE429F17FA3049CDB78962D6F9AAE5E1">
    <w:name w:val="CE429F17FA3049CDB78962D6F9AAE5E1"/>
    <w:rsid w:val="00E6378B"/>
  </w:style>
  <w:style w:type="paragraph" w:customStyle="1" w:styleId="4F846E21A2404378945EA8A0D8005053">
    <w:name w:val="4F846E21A2404378945EA8A0D8005053"/>
    <w:rsid w:val="00E6378B"/>
  </w:style>
  <w:style w:type="paragraph" w:customStyle="1" w:styleId="A442EC61CF974A71A6AD5B11EFAADA13">
    <w:name w:val="A442EC61CF974A71A6AD5B11EFAADA13"/>
    <w:rsid w:val="00E6378B"/>
  </w:style>
  <w:style w:type="paragraph" w:customStyle="1" w:styleId="42D3F18512654E1BA712061F2E2C1087">
    <w:name w:val="42D3F18512654E1BA712061F2E2C1087"/>
    <w:rsid w:val="00E6378B"/>
  </w:style>
  <w:style w:type="paragraph" w:customStyle="1" w:styleId="7D120225F5A44A729FD36A934B858E8B">
    <w:name w:val="7D120225F5A44A729FD36A934B858E8B"/>
    <w:rsid w:val="00E6378B"/>
  </w:style>
  <w:style w:type="paragraph" w:customStyle="1" w:styleId="67DC600443304C12AE8F2C08B9DFDFCA">
    <w:name w:val="67DC600443304C12AE8F2C08B9DFDFCA"/>
    <w:rsid w:val="00E6378B"/>
  </w:style>
  <w:style w:type="paragraph" w:customStyle="1" w:styleId="3B689AA888DC434A82ED1907B442DA40">
    <w:name w:val="3B689AA888DC434A82ED1907B442DA40"/>
    <w:rsid w:val="00E6378B"/>
  </w:style>
  <w:style w:type="paragraph" w:customStyle="1" w:styleId="7FA7CFD4B3924E23BE0C9830AC9387E4">
    <w:name w:val="7FA7CFD4B3924E23BE0C9830AC9387E4"/>
    <w:rsid w:val="00E6378B"/>
  </w:style>
  <w:style w:type="paragraph" w:customStyle="1" w:styleId="F5842D5E84B64AE7AC692B9E66AAA614">
    <w:name w:val="F5842D5E84B64AE7AC692B9E66AAA614"/>
    <w:rsid w:val="00E6378B"/>
  </w:style>
  <w:style w:type="paragraph" w:customStyle="1" w:styleId="91F3B0117A7B4BD1A1E1E19B0D3158AC">
    <w:name w:val="91F3B0117A7B4BD1A1E1E19B0D3158AC"/>
    <w:rsid w:val="00E6378B"/>
  </w:style>
  <w:style w:type="paragraph" w:customStyle="1" w:styleId="4E3A1813754E4163BD31F0A532AC5197">
    <w:name w:val="4E3A1813754E4163BD31F0A532AC5197"/>
    <w:rsid w:val="00E6378B"/>
  </w:style>
  <w:style w:type="paragraph" w:customStyle="1" w:styleId="AC79A702EF84483CA7786FCB6D76B682">
    <w:name w:val="AC79A702EF84483CA7786FCB6D76B682"/>
    <w:rsid w:val="00E6378B"/>
  </w:style>
  <w:style w:type="paragraph" w:customStyle="1" w:styleId="189C76E44E5747B29F99A8482E5F2182">
    <w:name w:val="189C76E44E5747B29F99A8482E5F2182"/>
    <w:rsid w:val="00E6378B"/>
  </w:style>
  <w:style w:type="paragraph" w:customStyle="1" w:styleId="3BAE5F6010A54A17B6336C843CAFF76D">
    <w:name w:val="3BAE5F6010A54A17B6336C843CAFF76D"/>
    <w:rsid w:val="00E6378B"/>
  </w:style>
  <w:style w:type="paragraph" w:customStyle="1" w:styleId="1BF655E297794CC19B5B161E58013A35">
    <w:name w:val="1BF655E297794CC19B5B161E58013A35"/>
    <w:rsid w:val="00E6378B"/>
  </w:style>
  <w:style w:type="paragraph" w:customStyle="1" w:styleId="95BDAE93619B4651B3C1CD7A795ADFE9">
    <w:name w:val="95BDAE93619B4651B3C1CD7A795ADFE9"/>
    <w:rsid w:val="00E6378B"/>
  </w:style>
  <w:style w:type="paragraph" w:customStyle="1" w:styleId="5561F64D9BA84C1CAA71B4EEA6A5813B">
    <w:name w:val="5561F64D9BA84C1CAA71B4EEA6A5813B"/>
    <w:rsid w:val="00E6378B"/>
  </w:style>
  <w:style w:type="paragraph" w:customStyle="1" w:styleId="63635D57805B450683A012235B5B30CA">
    <w:name w:val="63635D57805B450683A012235B5B30CA"/>
    <w:rsid w:val="00E63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Services proposal (Business Blue design).dotx</ap:Template>
  <ap:Application>Microsoft Word for the web</ap:Application>
  <ap:DocSecurity>0</ap:DocSecurity>
  <ap:ScaleCrop>false</ap:ScaleCrop>
  <ap:Company>Departmental Communication application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Chaz Goddard</dc:creator>
  <lastModifiedBy>Chaz Goddard</lastModifiedBy>
  <revision>32</revision>
  <dcterms:created xsi:type="dcterms:W3CDTF">2021-09-26T18:20:00.0000000Z</dcterms:created>
  <dcterms:modified xsi:type="dcterms:W3CDTF">2021-09-27T08:35:13.6801741Z</dcterms:modified>
  <contentStatus>Captec Ltd</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